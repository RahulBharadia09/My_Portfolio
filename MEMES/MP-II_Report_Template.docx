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CE55" w14:textId="77777777" w:rsidR="00753A6D" w:rsidRDefault="005F788B" w:rsidP="007C3845">
      <w:pPr>
        <w:jc w:val="center"/>
        <w:rPr>
          <w:b/>
          <w:sz w:val="36"/>
          <w:szCs w:val="36"/>
        </w:rPr>
      </w:pPr>
      <w:r w:rsidRPr="005639AF">
        <w:rPr>
          <w:b/>
          <w:sz w:val="36"/>
          <w:szCs w:val="36"/>
        </w:rPr>
        <w:t xml:space="preserve">D.K.T.E. </w:t>
      </w:r>
      <w:r w:rsidR="00753A6D" w:rsidRPr="005639AF">
        <w:rPr>
          <w:b/>
          <w:sz w:val="36"/>
          <w:szCs w:val="36"/>
        </w:rPr>
        <w:t>Society’s</w:t>
      </w:r>
      <w:r w:rsidR="007C3845">
        <w:rPr>
          <w:b/>
          <w:sz w:val="36"/>
          <w:szCs w:val="36"/>
        </w:rPr>
        <w:t xml:space="preserve"> </w:t>
      </w:r>
      <w:r w:rsidR="00753A6D" w:rsidRPr="005639AF">
        <w:rPr>
          <w:b/>
          <w:sz w:val="36"/>
          <w:szCs w:val="36"/>
        </w:rPr>
        <w:t>Textile and Engineering Institute</w:t>
      </w:r>
      <w:r w:rsidR="007C3845">
        <w:rPr>
          <w:b/>
          <w:sz w:val="36"/>
          <w:szCs w:val="36"/>
        </w:rPr>
        <w:t xml:space="preserve">, </w:t>
      </w:r>
      <w:r w:rsidR="002F7ED8" w:rsidRPr="005639AF">
        <w:rPr>
          <w:b/>
          <w:sz w:val="36"/>
          <w:szCs w:val="36"/>
        </w:rPr>
        <w:t>Ichalkaranji</w:t>
      </w:r>
      <w:r w:rsidR="00753A6D" w:rsidRPr="005639AF">
        <w:rPr>
          <w:b/>
          <w:sz w:val="36"/>
          <w:szCs w:val="36"/>
        </w:rPr>
        <w:t>.</w:t>
      </w:r>
    </w:p>
    <w:p w14:paraId="55B1715D" w14:textId="77777777" w:rsidR="007C3845" w:rsidRPr="00FA13C1" w:rsidRDefault="007C3845" w:rsidP="007C3845">
      <w:pPr>
        <w:jc w:val="center"/>
        <w:rPr>
          <w:b/>
          <w:sz w:val="32"/>
          <w:szCs w:val="32"/>
        </w:rPr>
      </w:pPr>
      <w:r w:rsidRPr="00FA13C1">
        <w:rPr>
          <w:b/>
          <w:sz w:val="32"/>
          <w:szCs w:val="32"/>
        </w:rPr>
        <w:t>(An Autonomous Institute)</w:t>
      </w:r>
    </w:p>
    <w:p w14:paraId="1356D880" w14:textId="77777777" w:rsidR="005639AF" w:rsidRPr="00FA13C1" w:rsidRDefault="005639AF" w:rsidP="007C3845">
      <w:pPr>
        <w:jc w:val="center"/>
        <w:rPr>
          <w:b/>
        </w:rPr>
      </w:pPr>
      <w:r w:rsidRPr="00FA13C1">
        <w:rPr>
          <w:b/>
        </w:rPr>
        <w:t>Department of Computer Science &amp; Engineering</w:t>
      </w:r>
    </w:p>
    <w:p w14:paraId="05BC6691" w14:textId="1EC56EB8" w:rsidR="00E0338F" w:rsidRPr="005A54E9" w:rsidRDefault="00E0338F" w:rsidP="007C3845">
      <w:pPr>
        <w:ind w:firstLine="0"/>
        <w:jc w:val="center"/>
        <w:rPr>
          <w:color w:val="0000CC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E0338F">
        <w:rPr>
          <w:sz w:val="36"/>
          <w:szCs w:val="36"/>
        </w:rPr>
        <w:t>20</w:t>
      </w:r>
      <w:r w:rsidR="005C032B">
        <w:rPr>
          <w:color w:val="FF0000"/>
          <w:sz w:val="36"/>
          <w:szCs w:val="36"/>
        </w:rPr>
        <w:t>21</w:t>
      </w:r>
      <w:r w:rsidRPr="00E0338F">
        <w:rPr>
          <w:sz w:val="36"/>
          <w:szCs w:val="36"/>
        </w:rPr>
        <w:t>-20</w:t>
      </w:r>
      <w:r w:rsidR="005C032B">
        <w:rPr>
          <w:color w:val="FF0000"/>
          <w:sz w:val="36"/>
          <w:szCs w:val="36"/>
        </w:rPr>
        <w:t>22</w:t>
      </w:r>
      <w:r w:rsidR="007C3845">
        <w:rPr>
          <w:color w:val="FF0000"/>
          <w:sz w:val="36"/>
          <w:szCs w:val="36"/>
        </w:rPr>
        <w:t>(year)</w:t>
      </w:r>
    </w:p>
    <w:p w14:paraId="27B787C4" w14:textId="77777777" w:rsidR="00753A6D" w:rsidRPr="005F788B" w:rsidRDefault="00784DB5" w:rsidP="00E0338F">
      <w:pPr>
        <w:jc w:val="center"/>
        <w:rPr>
          <w:rStyle w:val="IntenseReference"/>
          <w:b w:val="0"/>
          <w:bCs w:val="0"/>
          <w:smallCaps w:val="0"/>
          <w:color w:val="auto"/>
          <w:u w:val="double"/>
        </w:rPr>
      </w:pPr>
      <w:r>
        <w:rPr>
          <w:b/>
          <w:noProof/>
          <w:color w:val="FF33CC"/>
          <w:sz w:val="28"/>
          <w:szCs w:val="36"/>
        </w:rPr>
        <w:drawing>
          <wp:inline distT="0" distB="0" distL="0" distR="0" wp14:anchorId="6C094543" wp14:editId="3AB3067D">
            <wp:extent cx="2247900" cy="8636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E041CB" w14:textId="77777777" w:rsidR="007C3845" w:rsidRDefault="00E0338F" w:rsidP="007C3845">
      <w:pPr>
        <w:jc w:val="center"/>
        <w:rPr>
          <w:rStyle w:val="IntenseReference"/>
          <w:bCs w:val="0"/>
          <w:smallCaps w:val="0"/>
          <w:color w:val="auto"/>
          <w:sz w:val="36"/>
          <w:szCs w:val="36"/>
          <w:u w:val="none"/>
        </w:rPr>
      </w:pPr>
      <w:r w:rsidRPr="00E0338F">
        <w:rPr>
          <w:rStyle w:val="IntenseReference"/>
          <w:bCs w:val="0"/>
          <w:smallCaps w:val="0"/>
          <w:color w:val="auto"/>
          <w:sz w:val="36"/>
          <w:szCs w:val="36"/>
          <w:u w:val="none"/>
        </w:rPr>
        <w:t>The project report on</w:t>
      </w:r>
    </w:p>
    <w:p w14:paraId="2448EF8D" w14:textId="22155DC3" w:rsidR="00753A6D" w:rsidRPr="007C3845" w:rsidRDefault="005C032B" w:rsidP="007C3845">
      <w:pPr>
        <w:jc w:val="center"/>
        <w:rPr>
          <w:rStyle w:val="IntenseReference"/>
          <w:bCs w:val="0"/>
          <w:smallCaps w:val="0"/>
          <w:color w:val="auto"/>
          <w:sz w:val="36"/>
          <w:szCs w:val="36"/>
          <w:u w:val="none"/>
        </w:rPr>
      </w:pPr>
      <w:r>
        <w:rPr>
          <w:rStyle w:val="IntenseReference"/>
          <w:bCs w:val="0"/>
          <w:smallCaps w:val="0"/>
          <w:color w:val="auto"/>
          <w:sz w:val="44"/>
          <w:szCs w:val="44"/>
          <w:u w:val="none"/>
        </w:rPr>
        <w:t>Resume Building</w:t>
      </w:r>
    </w:p>
    <w:p w14:paraId="1D1AAFCB" w14:textId="77777777" w:rsidR="007C3845" w:rsidRPr="005A54E9" w:rsidRDefault="00753A6D" w:rsidP="007C3845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ind w:left="1800" w:firstLine="360"/>
        <w:rPr>
          <w:b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54E9">
        <w:rPr>
          <w:b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86013" w:rsidRPr="005A54E9">
        <w:rPr>
          <w:b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3D6C1BC" w14:textId="77777777" w:rsidR="004B4BD3" w:rsidRPr="005A54E9" w:rsidRDefault="004B4BD3" w:rsidP="007C3845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ind w:firstLine="0"/>
        <w:jc w:val="center"/>
        <w:rPr>
          <w:b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32"/>
          <w:szCs w:val="32"/>
        </w:rPr>
        <w:t>Under The Guidance Of</w:t>
      </w:r>
    </w:p>
    <w:p w14:paraId="3B712FFF" w14:textId="21327DB0" w:rsidR="004B4BD3" w:rsidRPr="00AD33AD" w:rsidRDefault="005C032B" w:rsidP="005C032B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D.Bhosale</w:t>
      </w:r>
    </w:p>
    <w:p w14:paraId="004B18B1" w14:textId="77777777" w:rsidR="001E6587" w:rsidRPr="005A54E9" w:rsidRDefault="00753A6D" w:rsidP="00433277">
      <w:pPr>
        <w:tabs>
          <w:tab w:val="left" w:pos="2060"/>
          <w:tab w:val="center" w:pos="4514"/>
        </w:tabs>
        <w:rPr>
          <w:b/>
          <w:color w:val="0000C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54E9">
        <w:rPr>
          <w:b/>
          <w:color w:val="0000CC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BFEEF14" w14:textId="77777777" w:rsidR="00753A6D" w:rsidRPr="001A1A70" w:rsidRDefault="004B4BD3" w:rsidP="00433277">
      <w:pPr>
        <w:tabs>
          <w:tab w:val="left" w:pos="2060"/>
          <w:tab w:val="center" w:pos="4514"/>
        </w:tabs>
        <w:rPr>
          <w:b/>
          <w:color w:val="0000CC"/>
          <w:szCs w:val="36"/>
        </w:rPr>
      </w:pPr>
      <w:r w:rsidRPr="001A1A70">
        <w:rPr>
          <w:b/>
          <w:sz w:val="24"/>
          <w:szCs w:val="24"/>
        </w:rPr>
        <w:t xml:space="preserve">           DEVELOPED BY:</w:t>
      </w:r>
      <w:r w:rsidR="001E6587" w:rsidRPr="001A1A70">
        <w:rPr>
          <w:b/>
          <w:color w:val="0000CC"/>
          <w:sz w:val="24"/>
          <w:szCs w:val="24"/>
        </w:rPr>
        <w:tab/>
      </w:r>
    </w:p>
    <w:p w14:paraId="5E26B59F" w14:textId="5BBBFF47" w:rsidR="00753A6D" w:rsidRPr="00753A6D" w:rsidRDefault="005C032B" w:rsidP="00433277">
      <w:pPr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5C032B">
        <w:rPr>
          <w:b/>
          <w:sz w:val="32"/>
          <w:szCs w:val="32"/>
        </w:rPr>
        <w:t>Shrutika Kole</w:t>
      </w:r>
      <w:r w:rsidR="00753A6D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 w:rsidR="007C3845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ab/>
        <w:t xml:space="preserve">     </w:t>
      </w:r>
      <w:r w:rsidR="004C0B0C">
        <w:rPr>
          <w:b/>
          <w:sz w:val="32"/>
          <w:szCs w:val="32"/>
        </w:rPr>
        <w:t>Roll No.</w:t>
      </w:r>
      <w:r>
        <w:rPr>
          <w:b/>
          <w:sz w:val="32"/>
          <w:szCs w:val="32"/>
        </w:rPr>
        <w:t>19UCS062</w:t>
      </w:r>
    </w:p>
    <w:p w14:paraId="0E127772" w14:textId="57E0A277" w:rsidR="004C0B0C" w:rsidRPr="00753A6D" w:rsidRDefault="005C032B" w:rsidP="004C0B0C">
      <w:pPr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5C032B">
        <w:rPr>
          <w:b/>
          <w:sz w:val="32"/>
          <w:szCs w:val="32"/>
        </w:rPr>
        <w:t>Priyanka</w:t>
      </w:r>
      <w:r>
        <w:rPr>
          <w:b/>
          <w:sz w:val="32"/>
          <w:szCs w:val="32"/>
        </w:rPr>
        <w:t xml:space="preserve"> </w:t>
      </w:r>
      <w:r w:rsidRPr="005C032B">
        <w:rPr>
          <w:b/>
          <w:sz w:val="32"/>
          <w:szCs w:val="32"/>
        </w:rPr>
        <w:t>Kshirsagar</w:t>
      </w:r>
      <w:r w:rsidR="004C0B0C">
        <w:rPr>
          <w:b/>
          <w:sz w:val="32"/>
          <w:szCs w:val="32"/>
        </w:rPr>
        <w:t xml:space="preserve"> </w:t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</w:t>
      </w:r>
      <w:r w:rsidR="004C0B0C">
        <w:rPr>
          <w:b/>
          <w:sz w:val="32"/>
          <w:szCs w:val="32"/>
        </w:rPr>
        <w:t>Roll No.</w:t>
      </w:r>
      <w:r>
        <w:rPr>
          <w:b/>
          <w:sz w:val="32"/>
          <w:szCs w:val="32"/>
        </w:rPr>
        <w:t>19UCS064</w:t>
      </w:r>
    </w:p>
    <w:p w14:paraId="757D0C5B" w14:textId="285F390F" w:rsidR="004C0B0C" w:rsidRPr="00753A6D" w:rsidRDefault="005C032B" w:rsidP="004C0B0C">
      <w:pPr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5C032B">
        <w:rPr>
          <w:b/>
          <w:sz w:val="32"/>
          <w:szCs w:val="32"/>
        </w:rPr>
        <w:t>Anjali</w:t>
      </w:r>
      <w:r>
        <w:rPr>
          <w:b/>
          <w:sz w:val="32"/>
          <w:szCs w:val="32"/>
        </w:rPr>
        <w:t xml:space="preserve"> </w:t>
      </w:r>
      <w:r w:rsidRPr="005C032B">
        <w:rPr>
          <w:b/>
          <w:sz w:val="32"/>
          <w:szCs w:val="32"/>
        </w:rPr>
        <w:t>Kuchekar</w:t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  <w:t xml:space="preserve">     Roll No.</w:t>
      </w:r>
      <w:r>
        <w:rPr>
          <w:b/>
          <w:sz w:val="32"/>
          <w:szCs w:val="32"/>
        </w:rPr>
        <w:t>19UCS065</w:t>
      </w:r>
    </w:p>
    <w:p w14:paraId="2646B5D7" w14:textId="33B20B0C" w:rsidR="00753A6D" w:rsidRPr="005C032B" w:rsidRDefault="005C032B" w:rsidP="005C032B">
      <w:pPr>
        <w:numPr>
          <w:ilvl w:val="0"/>
          <w:numId w:val="1"/>
        </w:numPr>
        <w:spacing w:after="0" w:line="240" w:lineRule="auto"/>
        <w:rPr>
          <w:b/>
          <w:sz w:val="32"/>
          <w:szCs w:val="32"/>
        </w:rPr>
      </w:pPr>
      <w:r w:rsidRPr="005C032B">
        <w:rPr>
          <w:b/>
          <w:sz w:val="32"/>
          <w:szCs w:val="32"/>
        </w:rPr>
        <w:t>Pratiksha Kumbhar</w:t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</w:r>
      <w:r w:rsidR="004C0B0C">
        <w:rPr>
          <w:b/>
          <w:sz w:val="32"/>
          <w:szCs w:val="32"/>
        </w:rPr>
        <w:tab/>
        <w:t xml:space="preserve">     Roll No.</w:t>
      </w:r>
      <w:r>
        <w:rPr>
          <w:b/>
          <w:sz w:val="32"/>
          <w:szCs w:val="32"/>
        </w:rPr>
        <w:t>19UCS074</w:t>
      </w:r>
    </w:p>
    <w:p w14:paraId="01BAB26E" w14:textId="77777777" w:rsidR="00753A6D" w:rsidRPr="00AD33AD" w:rsidRDefault="00753A6D" w:rsidP="004B4BD3">
      <w:pPr>
        <w:spacing w:after="0" w:line="240" w:lineRule="auto"/>
        <w:ind w:left="1800" w:firstLine="360"/>
        <w:rPr>
          <w:b/>
          <w:sz w:val="32"/>
          <w:szCs w:val="32"/>
        </w:rPr>
      </w:pPr>
    </w:p>
    <w:p w14:paraId="725BD7B6" w14:textId="77777777" w:rsidR="00767064" w:rsidRDefault="00767064">
      <w:pPr>
        <w:spacing w:line="360" w:lineRule="auto"/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</w:p>
    <w:p w14:paraId="486F5256" w14:textId="77777777" w:rsidR="00DF18C8" w:rsidRPr="00FA13C1" w:rsidRDefault="00DF18C8" w:rsidP="007C3845">
      <w:pPr>
        <w:spacing w:after="0" w:line="360" w:lineRule="auto"/>
        <w:jc w:val="center"/>
        <w:rPr>
          <w:b/>
          <w:sz w:val="32"/>
          <w:szCs w:val="32"/>
        </w:rPr>
      </w:pPr>
      <w:r w:rsidRPr="00FA13C1">
        <w:rPr>
          <w:b/>
          <w:sz w:val="32"/>
          <w:szCs w:val="32"/>
        </w:rPr>
        <w:lastRenderedPageBreak/>
        <w:t>D.K.T.E. Society’s Textile and Engineering Institute,</w:t>
      </w:r>
      <w:r w:rsidR="007C3845" w:rsidRPr="00FA13C1">
        <w:rPr>
          <w:b/>
          <w:sz w:val="32"/>
          <w:szCs w:val="32"/>
        </w:rPr>
        <w:t xml:space="preserve"> </w:t>
      </w:r>
      <w:r w:rsidRPr="00FA13C1">
        <w:rPr>
          <w:b/>
          <w:sz w:val="32"/>
          <w:szCs w:val="32"/>
        </w:rPr>
        <w:t>Ichalkaranji.</w:t>
      </w:r>
    </w:p>
    <w:p w14:paraId="71B68954" w14:textId="77777777" w:rsidR="007C3845" w:rsidRPr="005A54E9" w:rsidRDefault="007C3845" w:rsidP="00DF18C8">
      <w:pPr>
        <w:spacing w:line="360" w:lineRule="auto"/>
        <w:jc w:val="center"/>
        <w:rPr>
          <w:b/>
          <w:color w:val="FF33CC"/>
          <w:sz w:val="28"/>
          <w:szCs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A13C1">
        <w:rPr>
          <w:b/>
          <w:sz w:val="28"/>
          <w:szCs w:val="28"/>
        </w:rPr>
        <w:t>(An Autonomous Institute)</w:t>
      </w:r>
    </w:p>
    <w:p w14:paraId="02BF3E6D" w14:textId="77777777" w:rsidR="00520F28" w:rsidRPr="005A54E9" w:rsidRDefault="004E74E2" w:rsidP="007C3845">
      <w:pPr>
        <w:spacing w:line="360" w:lineRule="auto"/>
        <w:jc w:val="center"/>
        <w:rPr>
          <w:b/>
          <w:color w:val="FF33CC"/>
          <w:szCs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FA13C1">
        <w:rPr>
          <w:b/>
          <w:szCs w:val="32"/>
        </w:rPr>
        <w:t>Department of Computer Science &amp; Engineering</w:t>
      </w:r>
    </w:p>
    <w:p w14:paraId="7DCA8614" w14:textId="77777777" w:rsidR="00D61D60" w:rsidRPr="005A54E9" w:rsidRDefault="00D61D60" w:rsidP="007C3845">
      <w:pPr>
        <w:spacing w:line="360" w:lineRule="auto"/>
        <w:jc w:val="center"/>
        <w:rPr>
          <w:sz w:val="36"/>
          <w:szCs w:val="36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9B5393">
        <w:rPr>
          <w:sz w:val="48"/>
          <w:szCs w:val="48"/>
        </w:rPr>
        <w:t>CERTIFICATE</w:t>
      </w:r>
    </w:p>
    <w:p w14:paraId="5D86AD18" w14:textId="77777777" w:rsidR="00D61D60" w:rsidRPr="005C7F7D" w:rsidRDefault="00585F8A" w:rsidP="005C7F7D">
      <w:pPr>
        <w:spacing w:line="36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This is to certify that,</w:t>
      </w:r>
    </w:p>
    <w:p w14:paraId="12AB5DFE" w14:textId="5075D65E" w:rsidR="004C0B0C" w:rsidRDefault="00C23B72" w:rsidP="004C0B0C">
      <w:pPr>
        <w:spacing w:after="0" w:line="36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D61D60" w:rsidRPr="005C032B">
        <w:rPr>
          <w:b/>
          <w:sz w:val="24"/>
          <w:szCs w:val="24"/>
        </w:rPr>
        <w:tab/>
      </w:r>
      <w:r w:rsidR="005C032B" w:rsidRPr="005C032B">
        <w:rPr>
          <w:b/>
          <w:sz w:val="24"/>
          <w:szCs w:val="24"/>
        </w:rPr>
        <w:t>Shrutika Kole</w:t>
      </w:r>
      <w:r w:rsidR="00D61D60" w:rsidRPr="005C7F7D">
        <w:rPr>
          <w:b/>
          <w:sz w:val="24"/>
          <w:szCs w:val="24"/>
        </w:rPr>
        <w:tab/>
      </w:r>
      <w:r w:rsidR="004C0B0C">
        <w:rPr>
          <w:b/>
          <w:sz w:val="24"/>
          <w:szCs w:val="24"/>
        </w:rPr>
        <w:tab/>
        <w:t xml:space="preserve"> </w:t>
      </w:r>
      <w:r w:rsidR="00AD70A4">
        <w:rPr>
          <w:b/>
          <w:sz w:val="24"/>
          <w:szCs w:val="24"/>
        </w:rPr>
        <w:tab/>
        <w:t xml:space="preserve"> </w:t>
      </w:r>
      <w:r w:rsidR="005C032B">
        <w:rPr>
          <w:b/>
          <w:sz w:val="24"/>
          <w:szCs w:val="24"/>
        </w:rPr>
        <w:t xml:space="preserve"> </w:t>
      </w:r>
      <w:r w:rsidR="004C0B0C">
        <w:rPr>
          <w:b/>
          <w:sz w:val="24"/>
          <w:szCs w:val="24"/>
        </w:rPr>
        <w:t xml:space="preserve"> Roll No.</w:t>
      </w:r>
      <w:r w:rsidR="005C032B">
        <w:rPr>
          <w:b/>
          <w:sz w:val="24"/>
          <w:szCs w:val="24"/>
        </w:rPr>
        <w:t>19UCS062</w:t>
      </w:r>
    </w:p>
    <w:p w14:paraId="53419ECE" w14:textId="4944C8B5" w:rsidR="004C0B0C" w:rsidRPr="005C7F7D" w:rsidRDefault="004C0B0C" w:rsidP="004C0B0C">
      <w:pPr>
        <w:spacing w:after="0" w:line="36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5C032B" w:rsidRPr="005C032B">
        <w:rPr>
          <w:b/>
          <w:sz w:val="24"/>
          <w:szCs w:val="24"/>
        </w:rPr>
        <w:t>Priyanka Kshirsagar</w:t>
      </w:r>
      <w:r w:rsidRPr="005C7F7D">
        <w:rPr>
          <w:b/>
          <w:sz w:val="24"/>
          <w:szCs w:val="24"/>
        </w:rPr>
        <w:tab/>
      </w:r>
      <w:r w:rsidRPr="005C7F7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Roll No.</w:t>
      </w:r>
      <w:r w:rsidR="005C032B">
        <w:rPr>
          <w:b/>
          <w:sz w:val="24"/>
          <w:szCs w:val="24"/>
        </w:rPr>
        <w:t>19UCS064</w:t>
      </w:r>
    </w:p>
    <w:p w14:paraId="17763442" w14:textId="6DE4F394" w:rsidR="004C0B0C" w:rsidRPr="005C7F7D" w:rsidRDefault="004C0B0C" w:rsidP="004C0B0C">
      <w:pPr>
        <w:spacing w:after="0" w:line="36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5C032B" w:rsidRPr="005C032B">
        <w:rPr>
          <w:b/>
          <w:sz w:val="24"/>
          <w:szCs w:val="24"/>
        </w:rPr>
        <w:t>Anjali Kuchekar</w:t>
      </w:r>
      <w:r w:rsidRPr="005C7F7D">
        <w:rPr>
          <w:b/>
          <w:sz w:val="24"/>
          <w:szCs w:val="24"/>
        </w:rPr>
        <w:tab/>
      </w:r>
      <w:r w:rsidRPr="005C7F7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Roll No.</w:t>
      </w:r>
      <w:r w:rsidR="005C032B">
        <w:rPr>
          <w:b/>
          <w:sz w:val="24"/>
          <w:szCs w:val="24"/>
        </w:rPr>
        <w:t>19UCS065</w:t>
      </w:r>
    </w:p>
    <w:p w14:paraId="64EC5FEB" w14:textId="5B28A465" w:rsidR="005C032B" w:rsidRPr="005C7F7D" w:rsidRDefault="004C0B0C" w:rsidP="004C0B0C">
      <w:pPr>
        <w:spacing w:after="0" w:line="360" w:lineRule="auto"/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Pr="005C032B">
        <w:rPr>
          <w:b/>
          <w:sz w:val="24"/>
          <w:szCs w:val="24"/>
        </w:rPr>
        <w:t xml:space="preserve"> </w:t>
      </w:r>
      <w:r w:rsidR="005C032B" w:rsidRPr="005C032B">
        <w:rPr>
          <w:b/>
          <w:sz w:val="24"/>
          <w:szCs w:val="24"/>
        </w:rPr>
        <w:t>Pratiksha Kumbhar</w:t>
      </w:r>
      <w:r w:rsidRPr="005C7F7D">
        <w:rPr>
          <w:b/>
          <w:sz w:val="24"/>
          <w:szCs w:val="24"/>
        </w:rPr>
        <w:tab/>
      </w:r>
      <w:r w:rsidRPr="005C7F7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Roll No.</w:t>
      </w:r>
      <w:r w:rsidR="005C032B">
        <w:rPr>
          <w:b/>
          <w:sz w:val="24"/>
          <w:szCs w:val="24"/>
        </w:rPr>
        <w:t>19UCS074</w:t>
      </w:r>
    </w:p>
    <w:p w14:paraId="2DE43761" w14:textId="77777777" w:rsidR="00D61D60" w:rsidRPr="005C7F7D" w:rsidRDefault="00D61D60" w:rsidP="004C0B0C">
      <w:pPr>
        <w:spacing w:after="0" w:line="360" w:lineRule="auto"/>
        <w:ind w:firstLine="360"/>
        <w:rPr>
          <w:sz w:val="24"/>
          <w:szCs w:val="24"/>
        </w:rPr>
      </w:pPr>
      <w:r w:rsidRPr="005C7F7D">
        <w:rPr>
          <w:sz w:val="24"/>
          <w:szCs w:val="24"/>
        </w:rPr>
        <w:t>Have successfully completed the project work, entitled,</w:t>
      </w:r>
    </w:p>
    <w:p w14:paraId="272D3F35" w14:textId="6168705F" w:rsidR="00D61D60" w:rsidRPr="009B5393" w:rsidRDefault="005C032B" w:rsidP="00F84F81">
      <w:pPr>
        <w:spacing w:after="0" w:line="360" w:lineRule="auto"/>
        <w:ind w:left="360"/>
        <w:jc w:val="center"/>
        <w:rPr>
          <w:color w:val="002060"/>
          <w:sz w:val="32"/>
          <w:szCs w:val="32"/>
        </w:rPr>
      </w:pPr>
      <w:r>
        <w:rPr>
          <w:b/>
          <w:color w:val="002060"/>
          <w:sz w:val="44"/>
          <w:szCs w:val="44"/>
        </w:rPr>
        <w:t>Resume Building</w:t>
      </w:r>
    </w:p>
    <w:p w14:paraId="0DDEAC39" w14:textId="77777777" w:rsidR="004B3511" w:rsidRDefault="004B3511" w:rsidP="005C7F7D">
      <w:pPr>
        <w:spacing w:after="0" w:line="360" w:lineRule="auto"/>
        <w:ind w:left="360"/>
        <w:rPr>
          <w:sz w:val="24"/>
          <w:szCs w:val="24"/>
        </w:rPr>
      </w:pPr>
      <w:r>
        <w:rPr>
          <w:sz w:val="32"/>
          <w:szCs w:val="32"/>
        </w:rPr>
        <w:tab/>
      </w:r>
      <w:r w:rsidRPr="005C7F7D">
        <w:rPr>
          <w:sz w:val="24"/>
          <w:szCs w:val="24"/>
        </w:rPr>
        <w:t>In partial fulfillment for the award of degre</w:t>
      </w:r>
      <w:r w:rsidR="0098214A" w:rsidRPr="005C7F7D">
        <w:rPr>
          <w:sz w:val="24"/>
          <w:szCs w:val="24"/>
        </w:rPr>
        <w:t xml:space="preserve">e of Bachelor of Engineering in </w:t>
      </w:r>
      <w:r w:rsidR="00C23B72">
        <w:rPr>
          <w:sz w:val="24"/>
          <w:szCs w:val="24"/>
        </w:rPr>
        <w:t>Computer</w:t>
      </w:r>
      <w:r w:rsidR="00DD0371">
        <w:rPr>
          <w:sz w:val="24"/>
          <w:szCs w:val="24"/>
        </w:rPr>
        <w:t xml:space="preserve"> </w:t>
      </w:r>
      <w:r w:rsidRPr="005C7F7D">
        <w:rPr>
          <w:sz w:val="24"/>
          <w:szCs w:val="24"/>
        </w:rPr>
        <w:t>Science &amp; Engineering at Shivaji University, Kolha</w:t>
      </w:r>
      <w:r w:rsidR="00146ADA" w:rsidRPr="005C7F7D">
        <w:rPr>
          <w:sz w:val="24"/>
          <w:szCs w:val="24"/>
        </w:rPr>
        <w:t>pur. This is the record of their</w:t>
      </w:r>
      <w:r w:rsidRPr="005C7F7D">
        <w:rPr>
          <w:sz w:val="24"/>
          <w:szCs w:val="24"/>
        </w:rPr>
        <w:t xml:space="preserve"> work carried out during academic year 201</w:t>
      </w:r>
      <w:r w:rsidR="00502559">
        <w:rPr>
          <w:sz w:val="24"/>
          <w:szCs w:val="24"/>
        </w:rPr>
        <w:t>x</w:t>
      </w:r>
      <w:r w:rsidRPr="005C7F7D">
        <w:rPr>
          <w:sz w:val="24"/>
          <w:szCs w:val="24"/>
        </w:rPr>
        <w:t>-201</w:t>
      </w:r>
      <w:r w:rsidR="00502559">
        <w:rPr>
          <w:sz w:val="24"/>
          <w:szCs w:val="24"/>
        </w:rPr>
        <w:t>y</w:t>
      </w:r>
      <w:r w:rsidRPr="005C7F7D">
        <w:rPr>
          <w:sz w:val="24"/>
          <w:szCs w:val="24"/>
        </w:rPr>
        <w:t xml:space="preserve">.   </w:t>
      </w:r>
    </w:p>
    <w:p w14:paraId="3281C3A0" w14:textId="77777777" w:rsidR="00502559" w:rsidRPr="005C7F7D" w:rsidRDefault="00502559" w:rsidP="005C7F7D">
      <w:pPr>
        <w:spacing w:after="0" w:line="360" w:lineRule="auto"/>
        <w:ind w:left="360"/>
        <w:rPr>
          <w:sz w:val="32"/>
          <w:szCs w:val="32"/>
        </w:rPr>
      </w:pPr>
    </w:p>
    <w:p w14:paraId="373A9E74" w14:textId="77777777" w:rsidR="004B3511" w:rsidRPr="005C7F7D" w:rsidRDefault="00585F8A" w:rsidP="005C7F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B3511" w:rsidRPr="005C7F7D">
        <w:rPr>
          <w:sz w:val="24"/>
          <w:szCs w:val="24"/>
        </w:rPr>
        <w:t xml:space="preserve">  Date:</w:t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 w:rsidR="007F5AFD" w:rsidRPr="005C7F7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C09F2">
        <w:rPr>
          <w:sz w:val="24"/>
          <w:szCs w:val="24"/>
        </w:rPr>
        <w:tab/>
      </w:r>
      <w:r w:rsidR="004B3511" w:rsidRPr="005C7F7D">
        <w:rPr>
          <w:sz w:val="24"/>
          <w:szCs w:val="24"/>
        </w:rPr>
        <w:t>Place:</w:t>
      </w:r>
      <w:r w:rsidR="001A1A70">
        <w:rPr>
          <w:sz w:val="24"/>
          <w:szCs w:val="24"/>
        </w:rPr>
        <w:t xml:space="preserve"> Ichalkaranji</w:t>
      </w:r>
    </w:p>
    <w:p w14:paraId="5EDD8D00" w14:textId="77777777" w:rsidR="007A6323" w:rsidRDefault="007A6323" w:rsidP="005C7F7D">
      <w:pPr>
        <w:spacing w:line="360" w:lineRule="auto"/>
        <w:rPr>
          <w:sz w:val="24"/>
          <w:szCs w:val="24"/>
        </w:rPr>
      </w:pPr>
    </w:p>
    <w:p w14:paraId="74771010" w14:textId="77777777" w:rsidR="00502559" w:rsidRPr="005C7F7D" w:rsidRDefault="00502559" w:rsidP="005C7F7D">
      <w:pPr>
        <w:spacing w:line="360" w:lineRule="auto"/>
        <w:rPr>
          <w:sz w:val="24"/>
          <w:szCs w:val="24"/>
        </w:rPr>
      </w:pPr>
    </w:p>
    <w:p w14:paraId="16B03891" w14:textId="77777777" w:rsidR="00FA5278" w:rsidRDefault="00812A73" w:rsidP="00FA527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E2B0C">
        <w:rPr>
          <w:sz w:val="24"/>
          <w:szCs w:val="24"/>
        </w:rPr>
        <w:t>Faculty name</w:t>
      </w:r>
      <w:r w:rsidR="007C3845">
        <w:rPr>
          <w:sz w:val="24"/>
          <w:szCs w:val="24"/>
        </w:rPr>
        <w:tab/>
        <w:t xml:space="preserve">     </w:t>
      </w:r>
      <w:r w:rsidR="001B5288">
        <w:rPr>
          <w:sz w:val="24"/>
          <w:szCs w:val="24"/>
        </w:rPr>
        <w:t>Prof.Dr.</w:t>
      </w:r>
      <w:r w:rsidR="007F5AFD" w:rsidRPr="005C7F7D">
        <w:rPr>
          <w:sz w:val="24"/>
          <w:szCs w:val="24"/>
        </w:rPr>
        <w:t>D.V.Kodavade</w:t>
      </w:r>
      <w:r w:rsidR="007C3845">
        <w:rPr>
          <w:sz w:val="24"/>
          <w:szCs w:val="24"/>
        </w:rPr>
        <w:t xml:space="preserve">    </w:t>
      </w:r>
      <w:r w:rsidR="007C3845" w:rsidRPr="00BD07BC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  <w:lang w:val="fr-FR"/>
        </w:rPr>
        <w:t>Prof.Dr.</w:t>
      </w:r>
      <w:r w:rsidR="007C3845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  <w:lang w:val="fr-FR"/>
        </w:rPr>
        <w:t>P</w:t>
      </w:r>
      <w:r w:rsidR="007C3845" w:rsidRPr="00BD07BC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  <w:lang w:val="fr-FR"/>
        </w:rPr>
        <w:t>.</w:t>
      </w:r>
      <w:r w:rsidR="007C3845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  <w:lang w:val="fr-FR"/>
        </w:rPr>
        <w:t>V</w:t>
      </w:r>
      <w:r w:rsidR="007C3845" w:rsidRPr="00BD07BC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  <w:lang w:val="fr-FR"/>
        </w:rPr>
        <w:t>.</w:t>
      </w:r>
      <w:r w:rsidR="007C3845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  <w:lang w:val="fr-FR"/>
        </w:rPr>
        <w:t>Kadole</w:t>
      </w:r>
    </w:p>
    <w:p w14:paraId="0176C4CF" w14:textId="77777777" w:rsidR="00767064" w:rsidRDefault="007F5AFD" w:rsidP="00FA5278">
      <w:pPr>
        <w:spacing w:line="360" w:lineRule="auto"/>
        <w:rPr>
          <w:b/>
          <w:sz w:val="24"/>
          <w:szCs w:val="24"/>
          <w:lang w:val="fr-FR"/>
        </w:rPr>
      </w:pPr>
      <w:r w:rsidRPr="005C7F7D">
        <w:rPr>
          <w:rStyle w:val="IntenseReference"/>
          <w:bCs w:val="0"/>
          <w:smallCaps w:val="0"/>
          <w:color w:val="auto"/>
          <w:sz w:val="24"/>
          <w:szCs w:val="24"/>
          <w:u w:val="none"/>
        </w:rPr>
        <w:t>[Project Guide]</w:t>
      </w:r>
      <w:r w:rsidR="004B3511" w:rsidRPr="005A54E9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C3845" w:rsidRPr="005A54E9">
        <w:rPr>
          <w:rStyle w:val="IntenseReference"/>
          <w:b w:val="0"/>
          <w:bCs w:val="0"/>
          <w:smallCaps w:val="0"/>
          <w:color w:val="auto"/>
          <w:sz w:val="24"/>
          <w:szCs w:val="24"/>
          <w:u w:val="word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Pr="005C7F7D">
        <w:rPr>
          <w:rStyle w:val="IntenseReference"/>
          <w:b w:val="0"/>
          <w:bCs w:val="0"/>
          <w:smallCaps w:val="0"/>
          <w:color w:val="auto"/>
          <w:sz w:val="24"/>
          <w:szCs w:val="24"/>
          <w:u w:val="none"/>
        </w:rPr>
        <w:t>[</w:t>
      </w:r>
      <w:r w:rsidR="007C3845">
        <w:rPr>
          <w:rStyle w:val="IntenseReference"/>
          <w:bCs w:val="0"/>
          <w:smallCaps w:val="0"/>
          <w:color w:val="auto"/>
          <w:sz w:val="24"/>
          <w:szCs w:val="24"/>
          <w:u w:val="none"/>
        </w:rPr>
        <w:t>H.O.D</w:t>
      </w:r>
      <w:r w:rsidRPr="005C7F7D">
        <w:rPr>
          <w:rStyle w:val="IntenseReference"/>
          <w:bCs w:val="0"/>
          <w:smallCaps w:val="0"/>
          <w:color w:val="auto"/>
          <w:sz w:val="24"/>
          <w:szCs w:val="24"/>
          <w:u w:val="none"/>
        </w:rPr>
        <w:t>]</w:t>
      </w:r>
      <w:r w:rsidR="007C3845">
        <w:rPr>
          <w:rStyle w:val="IntenseReference"/>
          <w:bCs w:val="0"/>
          <w:smallCaps w:val="0"/>
          <w:color w:val="auto"/>
          <w:sz w:val="24"/>
          <w:szCs w:val="24"/>
          <w:u w:val="none"/>
        </w:rPr>
        <w:t xml:space="preserve">                     </w:t>
      </w:r>
      <w:r w:rsidR="007C3845" w:rsidRPr="00BD07BC">
        <w:rPr>
          <w:b/>
          <w:sz w:val="24"/>
          <w:szCs w:val="24"/>
          <w:lang w:val="fr-FR"/>
        </w:rPr>
        <w:t>[</w:t>
      </w:r>
      <w:r w:rsidR="00F7454A">
        <w:rPr>
          <w:b/>
          <w:sz w:val="24"/>
          <w:szCs w:val="24"/>
          <w:lang w:val="fr-FR"/>
        </w:rPr>
        <w:t>Director</w:t>
      </w:r>
      <w:r w:rsidR="007C3845" w:rsidRPr="00BD07BC">
        <w:rPr>
          <w:b/>
          <w:sz w:val="24"/>
          <w:szCs w:val="24"/>
          <w:lang w:val="fr-FR"/>
        </w:rPr>
        <w:t>]</w:t>
      </w:r>
      <w:r w:rsidR="007C3845">
        <w:rPr>
          <w:b/>
          <w:sz w:val="24"/>
          <w:szCs w:val="24"/>
          <w:lang w:val="fr-FR"/>
        </w:rPr>
        <w:t xml:space="preserve"> </w:t>
      </w:r>
      <w:r w:rsidR="007C3845">
        <w:rPr>
          <w:b/>
          <w:sz w:val="24"/>
          <w:szCs w:val="24"/>
          <w:lang w:val="fr-FR"/>
        </w:rPr>
        <w:tab/>
      </w:r>
      <w:r w:rsidR="007C3845">
        <w:rPr>
          <w:b/>
          <w:sz w:val="24"/>
          <w:szCs w:val="24"/>
          <w:lang w:val="fr-FR"/>
        </w:rPr>
        <w:tab/>
        <w:t xml:space="preserve">         </w:t>
      </w:r>
      <w:r w:rsidR="007C3845" w:rsidRPr="00BD07BC">
        <w:rPr>
          <w:b/>
          <w:sz w:val="24"/>
          <w:szCs w:val="24"/>
          <w:lang w:val="fr-FR"/>
        </w:rPr>
        <w:t>[</w:t>
      </w:r>
      <w:r w:rsidR="007C3845">
        <w:rPr>
          <w:b/>
          <w:sz w:val="24"/>
          <w:szCs w:val="24"/>
          <w:lang w:val="fr-FR"/>
        </w:rPr>
        <w:t>External Examiner</w:t>
      </w:r>
      <w:r w:rsidR="007C3845" w:rsidRPr="00BD07BC">
        <w:rPr>
          <w:b/>
          <w:sz w:val="24"/>
          <w:szCs w:val="24"/>
          <w:lang w:val="fr-FR"/>
        </w:rPr>
        <w:t>]</w:t>
      </w:r>
    </w:p>
    <w:p w14:paraId="4468DA2B" w14:textId="77777777" w:rsidR="00FA13C1" w:rsidRDefault="00FA13C1" w:rsidP="00812A73">
      <w:pPr>
        <w:tabs>
          <w:tab w:val="left" w:pos="2932"/>
        </w:tabs>
        <w:spacing w:line="360" w:lineRule="auto"/>
        <w:jc w:val="center"/>
        <w:rPr>
          <w:b/>
          <w:sz w:val="28"/>
          <w:szCs w:val="28"/>
          <w:u w:val="single"/>
        </w:rPr>
      </w:pPr>
    </w:p>
    <w:p w14:paraId="3D4ADB48" w14:textId="77777777" w:rsidR="00AD70A4" w:rsidRDefault="00AD70A4" w:rsidP="00812A73">
      <w:pPr>
        <w:tabs>
          <w:tab w:val="left" w:pos="2932"/>
        </w:tabs>
        <w:spacing w:line="360" w:lineRule="auto"/>
        <w:jc w:val="center"/>
        <w:rPr>
          <w:b/>
          <w:sz w:val="28"/>
          <w:szCs w:val="28"/>
          <w:u w:val="single"/>
        </w:rPr>
      </w:pPr>
    </w:p>
    <w:p w14:paraId="05867A78" w14:textId="059EEF31" w:rsidR="001E6587" w:rsidRPr="000F055C" w:rsidRDefault="001E4728" w:rsidP="00812A73">
      <w:pPr>
        <w:tabs>
          <w:tab w:val="left" w:pos="2932"/>
        </w:tabs>
        <w:spacing w:line="360" w:lineRule="auto"/>
        <w:jc w:val="center"/>
        <w:rPr>
          <w:sz w:val="28"/>
          <w:szCs w:val="28"/>
        </w:rPr>
      </w:pPr>
      <w:r w:rsidRPr="000F055C">
        <w:rPr>
          <w:b/>
          <w:sz w:val="28"/>
          <w:szCs w:val="28"/>
          <w:u w:val="single"/>
        </w:rPr>
        <w:lastRenderedPageBreak/>
        <w:t>DECLARATION</w:t>
      </w:r>
    </w:p>
    <w:p w14:paraId="1314FA2E" w14:textId="77777777" w:rsidR="001E4728" w:rsidRDefault="001E4728" w:rsidP="005C7F7D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6CE6D1C" w14:textId="5292319B" w:rsidR="001E4728" w:rsidRPr="000F055C" w:rsidRDefault="001E4728" w:rsidP="005C7F7D">
      <w:pPr>
        <w:spacing w:line="360" w:lineRule="auto"/>
        <w:ind w:firstLine="720"/>
        <w:rPr>
          <w:sz w:val="24"/>
          <w:szCs w:val="24"/>
        </w:rPr>
      </w:pPr>
      <w:r w:rsidRPr="000F055C">
        <w:rPr>
          <w:sz w:val="24"/>
          <w:szCs w:val="24"/>
        </w:rPr>
        <w:t xml:space="preserve">We the undersigned students of </w:t>
      </w:r>
      <w:r w:rsidR="00784DB5">
        <w:rPr>
          <w:sz w:val="24"/>
          <w:szCs w:val="24"/>
        </w:rPr>
        <w:t>T</w:t>
      </w:r>
      <w:r w:rsidRPr="000F055C">
        <w:rPr>
          <w:sz w:val="24"/>
          <w:szCs w:val="24"/>
        </w:rPr>
        <w:t xml:space="preserve">.E.C.S.E. declare that the </w:t>
      </w:r>
      <w:r w:rsidR="00B774B4">
        <w:rPr>
          <w:sz w:val="24"/>
          <w:szCs w:val="24"/>
        </w:rPr>
        <w:t>project</w:t>
      </w:r>
      <w:r w:rsidRPr="000F055C">
        <w:rPr>
          <w:sz w:val="24"/>
          <w:szCs w:val="24"/>
        </w:rPr>
        <w:t xml:space="preserve"> work report entitled </w:t>
      </w:r>
      <w:r w:rsidR="00AD70A4">
        <w:rPr>
          <w:b/>
          <w:sz w:val="24"/>
          <w:szCs w:val="24"/>
        </w:rPr>
        <w:t>Resume Building</w:t>
      </w:r>
      <w:r w:rsidR="00812A73" w:rsidRPr="00812A73">
        <w:rPr>
          <w:b/>
          <w:sz w:val="24"/>
          <w:szCs w:val="24"/>
        </w:rPr>
        <w:t xml:space="preserve"> </w:t>
      </w:r>
      <w:r w:rsidRPr="000F055C">
        <w:rPr>
          <w:sz w:val="24"/>
          <w:szCs w:val="24"/>
        </w:rPr>
        <w:t>written and submitted under the guidance of Prof.</w:t>
      </w:r>
      <w:r w:rsidR="00812A73">
        <w:rPr>
          <w:sz w:val="24"/>
          <w:szCs w:val="24"/>
        </w:rPr>
        <w:t>_</w:t>
      </w:r>
      <w:r w:rsidR="00AD70A4">
        <w:rPr>
          <w:sz w:val="24"/>
          <w:szCs w:val="24"/>
        </w:rPr>
        <w:t xml:space="preserve">D.Bhosale </w:t>
      </w:r>
      <w:r w:rsidRPr="000F055C">
        <w:rPr>
          <w:sz w:val="24"/>
          <w:szCs w:val="24"/>
        </w:rPr>
        <w:t xml:space="preserve">is our original work. The empirical findings in this report are based on the data collected by us. The matter assimilated in this report is not reproduction from any readymade report. </w:t>
      </w:r>
    </w:p>
    <w:p w14:paraId="583CA011" w14:textId="77777777" w:rsidR="001E6587" w:rsidRPr="000F055C" w:rsidRDefault="001E6587" w:rsidP="005C7F7D">
      <w:pPr>
        <w:spacing w:line="360" w:lineRule="auto"/>
        <w:rPr>
          <w:sz w:val="24"/>
          <w:szCs w:val="24"/>
        </w:rPr>
      </w:pPr>
    </w:p>
    <w:p w14:paraId="28D57E4D" w14:textId="77777777" w:rsidR="001E6587" w:rsidRPr="000F055C" w:rsidRDefault="001E4728" w:rsidP="005C7F7D">
      <w:pPr>
        <w:spacing w:line="360" w:lineRule="auto"/>
        <w:rPr>
          <w:sz w:val="24"/>
          <w:szCs w:val="24"/>
        </w:rPr>
      </w:pPr>
      <w:r w:rsidRPr="000F055C">
        <w:rPr>
          <w:sz w:val="24"/>
          <w:szCs w:val="24"/>
        </w:rPr>
        <w:t>Date:</w:t>
      </w:r>
    </w:p>
    <w:p w14:paraId="215B0673" w14:textId="77777777" w:rsidR="001E4728" w:rsidRPr="000F055C" w:rsidRDefault="001E4728" w:rsidP="005C7F7D">
      <w:pPr>
        <w:spacing w:line="360" w:lineRule="auto"/>
        <w:rPr>
          <w:sz w:val="24"/>
          <w:szCs w:val="24"/>
        </w:rPr>
      </w:pPr>
    </w:p>
    <w:p w14:paraId="3C131F47" w14:textId="77777777" w:rsidR="001E4728" w:rsidRPr="000F055C" w:rsidRDefault="001E4728" w:rsidP="005C7F7D">
      <w:pPr>
        <w:spacing w:line="360" w:lineRule="auto"/>
        <w:rPr>
          <w:sz w:val="24"/>
          <w:szCs w:val="24"/>
        </w:rPr>
      </w:pPr>
      <w:r w:rsidRPr="000F055C">
        <w:rPr>
          <w:sz w:val="24"/>
          <w:szCs w:val="24"/>
        </w:rPr>
        <w:t>Place: Ichalkaranji.</w:t>
      </w:r>
    </w:p>
    <w:p w14:paraId="44A3B4CB" w14:textId="77777777" w:rsidR="001E4728" w:rsidRPr="000F055C" w:rsidRDefault="001E4728" w:rsidP="005C7F7D">
      <w:pPr>
        <w:spacing w:line="360" w:lineRule="auto"/>
        <w:rPr>
          <w:sz w:val="24"/>
          <w:szCs w:val="24"/>
        </w:rPr>
      </w:pPr>
      <w:r w:rsidRPr="000F055C">
        <w:rPr>
          <w:sz w:val="24"/>
          <w:szCs w:val="24"/>
        </w:rPr>
        <w:t xml:space="preserve">             Name</w:t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</w:r>
      <w:r w:rsidRPr="000F055C">
        <w:rPr>
          <w:sz w:val="24"/>
          <w:szCs w:val="24"/>
        </w:rPr>
        <w:tab/>
        <w:t>Signature</w:t>
      </w:r>
    </w:p>
    <w:p w14:paraId="575BACF5" w14:textId="0A1489DF" w:rsidR="004C0B0C" w:rsidRPr="004C0B0C" w:rsidRDefault="004C0B0C" w:rsidP="004C0B0C">
      <w:pPr>
        <w:spacing w:after="0" w:line="360" w:lineRule="auto"/>
        <w:ind w:firstLine="360"/>
        <w:rPr>
          <w:sz w:val="24"/>
          <w:szCs w:val="24"/>
        </w:rPr>
      </w:pPr>
      <w:r w:rsidRPr="004C0B0C">
        <w:rPr>
          <w:sz w:val="24"/>
          <w:szCs w:val="24"/>
        </w:rPr>
        <w:t xml:space="preserve">1. </w:t>
      </w:r>
      <w:r w:rsidR="00AD70A4">
        <w:rPr>
          <w:sz w:val="24"/>
          <w:szCs w:val="24"/>
        </w:rPr>
        <w:t>Shrutika Kole</w:t>
      </w:r>
    </w:p>
    <w:p w14:paraId="73070B57" w14:textId="5F513037" w:rsidR="004C0B0C" w:rsidRPr="004C0B0C" w:rsidRDefault="004C0B0C" w:rsidP="004C0B0C">
      <w:pPr>
        <w:spacing w:after="0" w:line="360" w:lineRule="auto"/>
        <w:ind w:firstLine="360"/>
        <w:rPr>
          <w:sz w:val="24"/>
          <w:szCs w:val="24"/>
        </w:rPr>
      </w:pPr>
      <w:r w:rsidRPr="004C0B0C">
        <w:rPr>
          <w:sz w:val="24"/>
          <w:szCs w:val="24"/>
        </w:rPr>
        <w:t xml:space="preserve">2. </w:t>
      </w:r>
      <w:r w:rsidR="00AD70A4">
        <w:rPr>
          <w:sz w:val="24"/>
          <w:szCs w:val="24"/>
        </w:rPr>
        <w:t>Priyanka kshirsagar</w:t>
      </w:r>
    </w:p>
    <w:p w14:paraId="704B0EB9" w14:textId="45C946D8" w:rsidR="004C0B0C" w:rsidRPr="004C0B0C" w:rsidRDefault="004C0B0C" w:rsidP="004C0B0C">
      <w:pPr>
        <w:spacing w:after="0" w:line="360" w:lineRule="auto"/>
        <w:ind w:firstLine="360"/>
        <w:rPr>
          <w:sz w:val="24"/>
          <w:szCs w:val="24"/>
        </w:rPr>
      </w:pPr>
      <w:r w:rsidRPr="004C0B0C">
        <w:rPr>
          <w:sz w:val="24"/>
          <w:szCs w:val="24"/>
        </w:rPr>
        <w:t xml:space="preserve">3. </w:t>
      </w:r>
      <w:r w:rsidR="00AD70A4">
        <w:rPr>
          <w:sz w:val="24"/>
          <w:szCs w:val="24"/>
        </w:rPr>
        <w:t>Anjali Kuchekar</w:t>
      </w:r>
      <w:r w:rsidRPr="004C0B0C">
        <w:rPr>
          <w:sz w:val="24"/>
          <w:szCs w:val="24"/>
        </w:rPr>
        <w:t xml:space="preserve"> </w:t>
      </w:r>
    </w:p>
    <w:p w14:paraId="0B70B795" w14:textId="32C33397" w:rsidR="001E63FE" w:rsidRPr="004C0B0C" w:rsidRDefault="004C0B0C" w:rsidP="00AD70A4">
      <w:pPr>
        <w:spacing w:after="0" w:line="360" w:lineRule="auto"/>
        <w:ind w:firstLine="360"/>
        <w:rPr>
          <w:sz w:val="24"/>
          <w:szCs w:val="24"/>
        </w:rPr>
      </w:pPr>
      <w:r w:rsidRPr="004C0B0C">
        <w:rPr>
          <w:sz w:val="24"/>
          <w:szCs w:val="24"/>
        </w:rPr>
        <w:t xml:space="preserve">4. </w:t>
      </w:r>
      <w:r w:rsidR="00AD70A4">
        <w:rPr>
          <w:sz w:val="24"/>
          <w:szCs w:val="24"/>
        </w:rPr>
        <w:t>Pratiksha Kumbhar</w:t>
      </w:r>
    </w:p>
    <w:p w14:paraId="7E3F934F" w14:textId="77777777" w:rsidR="001E6587" w:rsidRDefault="001E6587" w:rsidP="005C7F7D">
      <w:pPr>
        <w:spacing w:line="360" w:lineRule="auto"/>
        <w:rPr>
          <w:sz w:val="32"/>
          <w:szCs w:val="32"/>
        </w:rPr>
      </w:pPr>
    </w:p>
    <w:p w14:paraId="68034923" w14:textId="77777777" w:rsidR="001E6587" w:rsidRDefault="001E6587" w:rsidP="005C7F7D">
      <w:pPr>
        <w:spacing w:line="360" w:lineRule="auto"/>
        <w:rPr>
          <w:sz w:val="32"/>
          <w:szCs w:val="32"/>
        </w:rPr>
      </w:pPr>
    </w:p>
    <w:p w14:paraId="6119C544" w14:textId="77777777" w:rsidR="001E6587" w:rsidRDefault="001E6587" w:rsidP="005C7F7D">
      <w:pPr>
        <w:spacing w:line="360" w:lineRule="auto"/>
        <w:rPr>
          <w:sz w:val="32"/>
          <w:szCs w:val="32"/>
        </w:rPr>
      </w:pPr>
    </w:p>
    <w:p w14:paraId="34B19DB7" w14:textId="77777777" w:rsidR="00812A73" w:rsidRDefault="00812A73">
      <w:pPr>
        <w:spacing w:line="360" w:lineRule="auto"/>
        <w:rPr>
          <w:b/>
          <w:sz w:val="44"/>
          <w:szCs w:val="44"/>
          <w:u w:val="words"/>
        </w:rPr>
      </w:pPr>
      <w:r>
        <w:rPr>
          <w:b/>
          <w:sz w:val="44"/>
          <w:szCs w:val="44"/>
          <w:u w:val="words"/>
        </w:rPr>
        <w:br w:type="page"/>
      </w:r>
    </w:p>
    <w:p w14:paraId="1CFC516C" w14:textId="77777777" w:rsidR="001E63FE" w:rsidRPr="000F055C" w:rsidRDefault="001E63FE" w:rsidP="00A2779B">
      <w:pPr>
        <w:ind w:firstLine="0"/>
        <w:jc w:val="center"/>
        <w:rPr>
          <w:b/>
          <w:sz w:val="28"/>
          <w:szCs w:val="28"/>
        </w:rPr>
      </w:pPr>
      <w:r w:rsidRPr="000F055C">
        <w:rPr>
          <w:b/>
          <w:sz w:val="28"/>
          <w:szCs w:val="28"/>
          <w:u w:val="words"/>
        </w:rPr>
        <w:lastRenderedPageBreak/>
        <w:t>INDEX</w:t>
      </w:r>
    </w:p>
    <w:p w14:paraId="16CC4AD8" w14:textId="77777777" w:rsidR="00464272" w:rsidRDefault="00464272" w:rsidP="00433277">
      <w:pPr>
        <w:rPr>
          <w:b/>
          <w:sz w:val="32"/>
          <w:szCs w:val="32"/>
        </w:rPr>
      </w:pPr>
    </w:p>
    <w:p w14:paraId="365FF332" w14:textId="77777777" w:rsidR="001E63FE" w:rsidRPr="000F055C" w:rsidRDefault="001E63FE" w:rsidP="00812A73">
      <w:pPr>
        <w:spacing w:line="360" w:lineRule="auto"/>
        <w:ind w:firstLine="360"/>
        <w:rPr>
          <w:sz w:val="24"/>
          <w:szCs w:val="24"/>
        </w:rPr>
      </w:pPr>
      <w:r w:rsidRPr="000F055C">
        <w:rPr>
          <w:b/>
          <w:sz w:val="24"/>
          <w:szCs w:val="24"/>
        </w:rPr>
        <w:t>CONTENTS</w:t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</w:r>
      <w:r w:rsidRPr="000F055C">
        <w:rPr>
          <w:b/>
          <w:sz w:val="24"/>
          <w:szCs w:val="24"/>
        </w:rPr>
        <w:tab/>
        <w:t>PAGE</w:t>
      </w:r>
    </w:p>
    <w:p w14:paraId="4B129CFA" w14:textId="62E8A570" w:rsidR="001E63FE" w:rsidRDefault="001E63FE" w:rsidP="009B539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F055C">
        <w:rPr>
          <w:sz w:val="24"/>
          <w:szCs w:val="24"/>
        </w:rPr>
        <w:t>Abstract</w:t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769D6">
        <w:rPr>
          <w:sz w:val="24"/>
          <w:szCs w:val="24"/>
        </w:rPr>
        <w:t>5</w:t>
      </w:r>
    </w:p>
    <w:p w14:paraId="121FB6BF" w14:textId="77777777" w:rsidR="00E769D6" w:rsidRPr="00E769D6" w:rsidRDefault="00E769D6" w:rsidP="00E769D6">
      <w:pPr>
        <w:pStyle w:val="ListParagraph"/>
        <w:spacing w:line="360" w:lineRule="auto"/>
        <w:ind w:firstLine="0"/>
        <w:rPr>
          <w:sz w:val="24"/>
          <w:szCs w:val="24"/>
        </w:rPr>
      </w:pPr>
    </w:p>
    <w:p w14:paraId="241CED4D" w14:textId="560D5B18" w:rsidR="006D7BDA" w:rsidRDefault="006D7BDA" w:rsidP="006D7BDA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Introduction</w:t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  <w:t>6</w:t>
      </w:r>
    </w:p>
    <w:p w14:paraId="04C86B95" w14:textId="77777777" w:rsidR="006D7BDA" w:rsidRPr="006D7BDA" w:rsidRDefault="006D7BDA" w:rsidP="006D7BDA">
      <w:pPr>
        <w:pStyle w:val="ListParagraph"/>
        <w:rPr>
          <w:sz w:val="24"/>
          <w:szCs w:val="24"/>
        </w:rPr>
      </w:pPr>
    </w:p>
    <w:p w14:paraId="17D3E6FB" w14:textId="596C85FA" w:rsidR="001E63FE" w:rsidRPr="000F055C" w:rsidRDefault="00C3137B" w:rsidP="009B539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Problem statement</w:t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8009A">
        <w:rPr>
          <w:sz w:val="24"/>
          <w:szCs w:val="24"/>
        </w:rPr>
        <w:tab/>
      </w:r>
      <w:r w:rsidR="00E769D6">
        <w:rPr>
          <w:sz w:val="24"/>
          <w:szCs w:val="24"/>
        </w:rPr>
        <w:t>7</w:t>
      </w:r>
    </w:p>
    <w:p w14:paraId="3750F956" w14:textId="77777777" w:rsidR="00440238" w:rsidRDefault="00440238" w:rsidP="009B5393">
      <w:pPr>
        <w:pStyle w:val="ListParagraph"/>
        <w:spacing w:line="360" w:lineRule="auto"/>
        <w:ind w:left="0" w:firstLine="360"/>
        <w:rPr>
          <w:sz w:val="24"/>
          <w:szCs w:val="24"/>
        </w:rPr>
      </w:pPr>
    </w:p>
    <w:p w14:paraId="387A1D07" w14:textId="1C139F8D" w:rsidR="001E63FE" w:rsidRDefault="00C3137B" w:rsidP="009F621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Problem description </w:t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  <w:t>8</w:t>
      </w:r>
    </w:p>
    <w:p w14:paraId="3FB865A4" w14:textId="77777777" w:rsidR="00440238" w:rsidRDefault="00440238" w:rsidP="009B5393">
      <w:pPr>
        <w:pStyle w:val="ListParagraph"/>
        <w:spacing w:line="360" w:lineRule="auto"/>
        <w:rPr>
          <w:sz w:val="24"/>
          <w:szCs w:val="24"/>
        </w:rPr>
      </w:pPr>
    </w:p>
    <w:p w14:paraId="20202517" w14:textId="37DCAEDA" w:rsidR="009F6214" w:rsidRPr="000F055C" w:rsidRDefault="00E05CCB" w:rsidP="009B539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Requirement specification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69D6">
        <w:rPr>
          <w:sz w:val="24"/>
          <w:szCs w:val="24"/>
        </w:rPr>
        <w:t>9</w:t>
      </w:r>
    </w:p>
    <w:p w14:paraId="4A4A4DBC" w14:textId="4CEB53BE" w:rsidR="00440238" w:rsidRDefault="00DA2FC7" w:rsidP="00E769D6">
      <w:pPr>
        <w:pStyle w:val="ListParagraph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</w:p>
    <w:p w14:paraId="34B5F4BD" w14:textId="466EE7BE" w:rsidR="00404C64" w:rsidRPr="00E769D6" w:rsidRDefault="0098391E" w:rsidP="00E769D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Problem</w:t>
      </w:r>
      <w:r w:rsidR="007D49AB">
        <w:rPr>
          <w:sz w:val="24"/>
          <w:szCs w:val="24"/>
        </w:rPr>
        <w:t xml:space="preserve"> solution</w:t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</w:r>
      <w:r w:rsidR="00E769D6">
        <w:rPr>
          <w:sz w:val="24"/>
          <w:szCs w:val="24"/>
        </w:rPr>
        <w:tab/>
        <w:t>11</w:t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  <w:r w:rsidR="007D49AB">
        <w:rPr>
          <w:sz w:val="24"/>
          <w:szCs w:val="24"/>
        </w:rPr>
        <w:tab/>
      </w:r>
    </w:p>
    <w:p w14:paraId="437ABE71" w14:textId="0CAC5E78" w:rsidR="00404C64" w:rsidRDefault="00C96E1F" w:rsidP="009B539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System Design</w:t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  <w:t>12-13-14</w:t>
      </w:r>
    </w:p>
    <w:p w14:paraId="591FCD3B" w14:textId="2388A8D2" w:rsidR="00440238" w:rsidRDefault="00FE0377" w:rsidP="000D1E76">
      <w:pPr>
        <w:pStyle w:val="ListParagraph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</w:p>
    <w:p w14:paraId="15E7FF0E" w14:textId="668E7E27" w:rsidR="00440238" w:rsidRDefault="009A2FCC" w:rsidP="009B539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Results and Result Analysis</w:t>
      </w:r>
      <w:r w:rsidR="00E8009A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</w:r>
      <w:r w:rsidR="000D1E76">
        <w:rPr>
          <w:sz w:val="24"/>
          <w:szCs w:val="24"/>
        </w:rPr>
        <w:tab/>
        <w:t>15</w:t>
      </w:r>
      <w:r w:rsidR="00E8009A">
        <w:rPr>
          <w:sz w:val="24"/>
          <w:szCs w:val="24"/>
        </w:rPr>
        <w:tab/>
      </w:r>
    </w:p>
    <w:p w14:paraId="11089C66" w14:textId="77777777" w:rsidR="000D1E76" w:rsidRPr="000D1E76" w:rsidRDefault="000D1E76" w:rsidP="000D1E76">
      <w:pPr>
        <w:pStyle w:val="ListParagraph"/>
        <w:spacing w:line="360" w:lineRule="auto"/>
        <w:ind w:firstLine="0"/>
        <w:rPr>
          <w:sz w:val="24"/>
          <w:szCs w:val="24"/>
        </w:rPr>
      </w:pPr>
    </w:p>
    <w:p w14:paraId="00307F87" w14:textId="3E17933F" w:rsidR="00440238" w:rsidRPr="000F055C" w:rsidRDefault="00440238" w:rsidP="009B5393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6E29EE">
        <w:rPr>
          <w:sz w:val="24"/>
          <w:szCs w:val="24"/>
        </w:rPr>
        <w:tab/>
      </w:r>
      <w:r w:rsidR="000D1E76">
        <w:rPr>
          <w:sz w:val="24"/>
          <w:szCs w:val="24"/>
        </w:rPr>
        <w:t>16</w:t>
      </w:r>
    </w:p>
    <w:p w14:paraId="5F98FD70" w14:textId="77777777" w:rsidR="001E63FE" w:rsidRDefault="001E63FE" w:rsidP="009B5393">
      <w:pPr>
        <w:pStyle w:val="ListParagraph"/>
        <w:spacing w:line="360" w:lineRule="auto"/>
        <w:rPr>
          <w:sz w:val="24"/>
          <w:szCs w:val="24"/>
        </w:rPr>
      </w:pPr>
    </w:p>
    <w:p w14:paraId="0B3F8FA7" w14:textId="32D3BB62" w:rsidR="001E63FE" w:rsidRPr="000F055C" w:rsidRDefault="001E63FE" w:rsidP="00390E5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F055C">
        <w:rPr>
          <w:sz w:val="24"/>
          <w:szCs w:val="24"/>
        </w:rPr>
        <w:t>Reference</w:t>
      </w:r>
      <w:r w:rsidR="00CE47C6">
        <w:rPr>
          <w:sz w:val="24"/>
          <w:szCs w:val="24"/>
        </w:rPr>
        <w:t>s</w:t>
      </w:r>
      <w:r w:rsidR="00390E5C">
        <w:rPr>
          <w:sz w:val="24"/>
          <w:szCs w:val="24"/>
        </w:rPr>
        <w:tab/>
      </w:r>
      <w:r w:rsidR="00390E5C">
        <w:rPr>
          <w:sz w:val="24"/>
          <w:szCs w:val="24"/>
        </w:rPr>
        <w:tab/>
      </w:r>
      <w:r w:rsidR="00390E5C">
        <w:rPr>
          <w:sz w:val="24"/>
          <w:szCs w:val="24"/>
        </w:rPr>
        <w:tab/>
      </w:r>
      <w:r w:rsidR="00390E5C">
        <w:rPr>
          <w:sz w:val="24"/>
          <w:szCs w:val="24"/>
        </w:rPr>
        <w:tab/>
      </w:r>
      <w:r w:rsidR="00390E5C">
        <w:rPr>
          <w:sz w:val="24"/>
          <w:szCs w:val="24"/>
        </w:rPr>
        <w:tab/>
      </w:r>
      <w:r w:rsidR="00390E5C">
        <w:rPr>
          <w:sz w:val="24"/>
          <w:szCs w:val="24"/>
        </w:rPr>
        <w:tab/>
      </w:r>
      <w:r w:rsidR="00390E5C">
        <w:rPr>
          <w:sz w:val="24"/>
          <w:szCs w:val="24"/>
        </w:rPr>
        <w:tab/>
      </w:r>
      <w:r w:rsidR="00390E5C">
        <w:rPr>
          <w:sz w:val="24"/>
          <w:szCs w:val="24"/>
        </w:rPr>
        <w:tab/>
      </w:r>
      <w:r w:rsidR="000D1E76">
        <w:rPr>
          <w:sz w:val="24"/>
          <w:szCs w:val="24"/>
        </w:rPr>
        <w:tab/>
        <w:t>17</w:t>
      </w:r>
    </w:p>
    <w:p w14:paraId="2076B2FE" w14:textId="77777777" w:rsidR="001E63FE" w:rsidRPr="000F055C" w:rsidRDefault="001E63FE" w:rsidP="00433277">
      <w:pPr>
        <w:pStyle w:val="ListParagraph"/>
        <w:rPr>
          <w:sz w:val="24"/>
          <w:szCs w:val="24"/>
        </w:rPr>
      </w:pPr>
    </w:p>
    <w:p w14:paraId="04BD6C08" w14:textId="77777777" w:rsidR="00767064" w:rsidRDefault="0076706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E61365" w14:textId="77777777" w:rsidR="00614948" w:rsidRPr="001D7089" w:rsidRDefault="00614948" w:rsidP="001D7089">
      <w:pPr>
        <w:pStyle w:val="ListParagraph"/>
        <w:numPr>
          <w:ilvl w:val="0"/>
          <w:numId w:val="22"/>
        </w:numPr>
        <w:spacing w:line="360" w:lineRule="auto"/>
        <w:jc w:val="center"/>
        <w:rPr>
          <w:b/>
          <w:sz w:val="28"/>
          <w:szCs w:val="28"/>
          <w:u w:val="single"/>
        </w:rPr>
      </w:pPr>
      <w:r w:rsidRPr="001D7089">
        <w:rPr>
          <w:b/>
          <w:sz w:val="28"/>
          <w:szCs w:val="28"/>
          <w:u w:val="single"/>
        </w:rPr>
        <w:lastRenderedPageBreak/>
        <w:t>ABSTRACT</w:t>
      </w:r>
    </w:p>
    <w:p w14:paraId="2282F524" w14:textId="77777777" w:rsidR="006028A4" w:rsidRDefault="006028A4" w:rsidP="00F128E9">
      <w:pPr>
        <w:spacing w:line="360" w:lineRule="auto"/>
        <w:ind w:firstLine="720"/>
        <w:rPr>
          <w:sz w:val="24"/>
          <w:szCs w:val="24"/>
        </w:rPr>
      </w:pPr>
    </w:p>
    <w:p w14:paraId="15032BD7" w14:textId="458DB193" w:rsidR="001E6587" w:rsidRPr="007218A0" w:rsidRDefault="007218A0" w:rsidP="007218A0">
      <w:pPr>
        <w:spacing w:line="360" w:lineRule="auto"/>
        <w:rPr>
          <w:sz w:val="24"/>
          <w:szCs w:val="24"/>
        </w:rPr>
      </w:pPr>
      <w:r>
        <w:rPr>
          <w:sz w:val="32"/>
          <w:szCs w:val="32"/>
        </w:rPr>
        <w:t xml:space="preserve">    </w:t>
      </w:r>
      <w:r w:rsidRPr="007218A0">
        <w:rPr>
          <w:sz w:val="24"/>
          <w:szCs w:val="24"/>
        </w:rPr>
        <w:t>A resume is a document that contains a summary or listing of relevant job experience and education. The résumé or CV is typically the first item that a potential employer encounters regarding the job seeker and is typically used to screen applicants, often followed by an interview, when seekingemployment.In the job search process, a well-written and well-designed résumé is essential. Our program does the thinking and writing for you. Resume Builder simplifies the work of finding the job by providing intelligent and user-friendly software Resume Builder can display the resume structure in a user-friendly format, so that you can choose which sections of the resume to publish. You can also modify the order of the Published Sections – Biographical Data, Objective, Employment History, Education History, Personal, Skill Areas, Publications, Summary and Certifications.</w:t>
      </w:r>
    </w:p>
    <w:p w14:paraId="35B58EB4" w14:textId="77777777" w:rsidR="001E6587" w:rsidRDefault="001E6587" w:rsidP="009B5393">
      <w:pPr>
        <w:spacing w:line="360" w:lineRule="auto"/>
        <w:rPr>
          <w:sz w:val="32"/>
          <w:szCs w:val="32"/>
        </w:rPr>
      </w:pPr>
    </w:p>
    <w:p w14:paraId="113060B1" w14:textId="77777777" w:rsidR="001E6587" w:rsidRDefault="001E6587" w:rsidP="00433277">
      <w:pPr>
        <w:rPr>
          <w:sz w:val="32"/>
          <w:szCs w:val="32"/>
        </w:rPr>
      </w:pPr>
    </w:p>
    <w:p w14:paraId="07FA1CDA" w14:textId="77777777" w:rsidR="001E6587" w:rsidRDefault="001E6587" w:rsidP="00433277">
      <w:pPr>
        <w:rPr>
          <w:sz w:val="32"/>
          <w:szCs w:val="32"/>
        </w:rPr>
      </w:pPr>
    </w:p>
    <w:p w14:paraId="213193AA" w14:textId="77777777" w:rsidR="001E6587" w:rsidRDefault="001E6587" w:rsidP="00433277">
      <w:pPr>
        <w:rPr>
          <w:sz w:val="32"/>
          <w:szCs w:val="32"/>
        </w:rPr>
      </w:pPr>
    </w:p>
    <w:p w14:paraId="05FAAAA4" w14:textId="77777777" w:rsidR="001E6587" w:rsidRDefault="001E6587" w:rsidP="00433277">
      <w:pPr>
        <w:rPr>
          <w:sz w:val="32"/>
          <w:szCs w:val="32"/>
        </w:rPr>
      </w:pPr>
    </w:p>
    <w:p w14:paraId="7C710CCC" w14:textId="77777777" w:rsidR="004F4038" w:rsidRDefault="004F4038" w:rsidP="00433277">
      <w:pPr>
        <w:ind w:left="1440" w:firstLine="720"/>
        <w:rPr>
          <w:rFonts w:eastAsia="Times New Roman" w:cs="Times New Roman"/>
          <w:b/>
          <w:sz w:val="44"/>
          <w:szCs w:val="44"/>
          <w:u w:val="single"/>
        </w:rPr>
      </w:pPr>
    </w:p>
    <w:p w14:paraId="1804E94B" w14:textId="77777777" w:rsidR="00EF1FA3" w:rsidRDefault="00EF1FA3" w:rsidP="004D5DD5">
      <w:pPr>
        <w:spacing w:line="360" w:lineRule="auto"/>
        <w:rPr>
          <w:rFonts w:eastAsia="Times New Roman" w:cs="Times New Roman"/>
          <w:b/>
          <w:sz w:val="44"/>
          <w:szCs w:val="44"/>
          <w:u w:val="single"/>
        </w:rPr>
      </w:pPr>
    </w:p>
    <w:p w14:paraId="0F76AD67" w14:textId="77777777" w:rsidR="004D5DD5" w:rsidRDefault="004D5DD5" w:rsidP="004D5DD5">
      <w:pPr>
        <w:spacing w:line="360" w:lineRule="auto"/>
        <w:rPr>
          <w:rFonts w:eastAsia="Times New Roman" w:cs="Times New Roman"/>
          <w:b/>
          <w:sz w:val="28"/>
          <w:szCs w:val="28"/>
          <w:u w:val="single"/>
        </w:rPr>
      </w:pPr>
    </w:p>
    <w:p w14:paraId="56E70303" w14:textId="77777777" w:rsidR="00637ECD" w:rsidRDefault="00637ECD" w:rsidP="009B5393">
      <w:pPr>
        <w:spacing w:line="360" w:lineRule="auto"/>
        <w:ind w:left="2160" w:firstLine="720"/>
        <w:rPr>
          <w:rFonts w:eastAsia="Times New Roman" w:cs="Times New Roman"/>
          <w:b/>
          <w:sz w:val="28"/>
          <w:szCs w:val="28"/>
          <w:u w:val="single"/>
        </w:rPr>
      </w:pPr>
    </w:p>
    <w:p w14:paraId="776B6593" w14:textId="77777777" w:rsidR="00AB5425" w:rsidRDefault="00AB5425" w:rsidP="00623277">
      <w:pPr>
        <w:spacing w:line="360" w:lineRule="auto"/>
        <w:ind w:left="2160" w:firstLine="720"/>
        <w:rPr>
          <w:rFonts w:eastAsia="Times New Roman" w:cs="Times New Roman"/>
          <w:b/>
          <w:sz w:val="28"/>
          <w:szCs w:val="28"/>
          <w:u w:val="single"/>
        </w:rPr>
      </w:pPr>
    </w:p>
    <w:p w14:paraId="58D9AB1C" w14:textId="4BE18BAD" w:rsidR="003C5C9A" w:rsidRDefault="00A2779B" w:rsidP="003C5C9A">
      <w:pPr>
        <w:pStyle w:val="ListParagraph"/>
        <w:numPr>
          <w:ilvl w:val="0"/>
          <w:numId w:val="22"/>
        </w:numPr>
        <w:spacing w:line="36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 w:rsidRPr="00A55DC5">
        <w:rPr>
          <w:rFonts w:eastAsia="Times New Roman" w:cs="Times New Roman"/>
          <w:b/>
          <w:sz w:val="28"/>
          <w:szCs w:val="28"/>
          <w:u w:val="single"/>
        </w:rPr>
        <w:br w:type="page"/>
      </w:r>
      <w:r w:rsidR="006D7BDA" w:rsidRPr="00A55DC5">
        <w:rPr>
          <w:b/>
          <w:sz w:val="28"/>
          <w:szCs w:val="28"/>
          <w:u w:val="single"/>
        </w:rPr>
        <w:lastRenderedPageBreak/>
        <w:t>INTRODUCTION</w:t>
      </w:r>
      <w:r w:rsidR="006D7BDA" w:rsidRPr="00A55DC5">
        <w:rPr>
          <w:rFonts w:eastAsia="Times New Roman" w:cs="Times New Roman"/>
          <w:b/>
          <w:sz w:val="28"/>
          <w:szCs w:val="28"/>
          <w:u w:val="single"/>
        </w:rPr>
        <w:t xml:space="preserve"> </w:t>
      </w:r>
    </w:p>
    <w:p w14:paraId="26B83667" w14:textId="77777777" w:rsidR="003C5C9A" w:rsidRPr="003C5C9A" w:rsidRDefault="003C5C9A" w:rsidP="003C5C9A">
      <w:pPr>
        <w:pStyle w:val="ListParagraph"/>
        <w:spacing w:line="360" w:lineRule="auto"/>
        <w:ind w:firstLine="0"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14:paraId="06B94364" w14:textId="5D46B88E" w:rsidR="003C5C9A" w:rsidRPr="003C5C9A" w:rsidRDefault="003C5C9A" w:rsidP="003C5C9A">
      <w:pPr>
        <w:spacing w:line="36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3C5C9A">
        <w:rPr>
          <w:rFonts w:eastAsia="Times New Roman" w:cs="Times New Roman"/>
          <w:bCs/>
          <w:sz w:val="24"/>
          <w:szCs w:val="24"/>
        </w:rPr>
        <w:t>As placement season of most of the colleges is going to start, making Resume is a very hectic work for all the students. Also, many companies judge the candidature of a student just by his/her Resume. So it is necessary for the student to think beyond the third dimension while making the Resume.</w:t>
      </w:r>
    </w:p>
    <w:p w14:paraId="0C5B145F" w14:textId="77777777" w:rsidR="003C5C9A" w:rsidRPr="003C5C9A" w:rsidRDefault="003C5C9A" w:rsidP="003C5C9A">
      <w:pPr>
        <w:spacing w:line="36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3C5C9A">
        <w:rPr>
          <w:rFonts w:eastAsia="Times New Roman" w:cs="Times New Roman"/>
          <w:bCs/>
          <w:sz w:val="24"/>
          <w:szCs w:val="24"/>
        </w:rPr>
        <w:t>Automated Resume Builder is the Web Application which helps students to get their resume in hand just by filling up a simple form where important credentials need to be filled.</w:t>
      </w:r>
    </w:p>
    <w:p w14:paraId="1D29271A" w14:textId="77777777" w:rsidR="003C5C9A" w:rsidRPr="003C5C9A" w:rsidRDefault="003C5C9A" w:rsidP="003C5C9A">
      <w:pPr>
        <w:spacing w:line="36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3C5C9A">
        <w:rPr>
          <w:rFonts w:eastAsia="Times New Roman" w:cs="Times New Roman"/>
          <w:bCs/>
          <w:sz w:val="24"/>
          <w:szCs w:val="24"/>
        </w:rPr>
        <w:t>The resume is downloadable in PDF format. Also, the user can log in again to access the previous resume that he had made.</w:t>
      </w:r>
    </w:p>
    <w:p w14:paraId="108BD257" w14:textId="4A040253" w:rsidR="00A2779B" w:rsidRPr="003C5C9A" w:rsidRDefault="003C5C9A" w:rsidP="003C5C9A">
      <w:pPr>
        <w:spacing w:line="360" w:lineRule="auto"/>
        <w:ind w:firstLine="0"/>
        <w:rPr>
          <w:rFonts w:eastAsia="Times New Roman" w:cs="Times New Roman"/>
          <w:b/>
          <w:sz w:val="28"/>
          <w:szCs w:val="28"/>
          <w:u w:val="single"/>
        </w:rPr>
      </w:pPr>
      <w:r w:rsidRPr="003C5C9A">
        <w:rPr>
          <w:rFonts w:eastAsia="Times New Roman" w:cs="Times New Roman"/>
          <w:bCs/>
          <w:sz w:val="24"/>
          <w:szCs w:val="24"/>
        </w:rPr>
        <w:t>The resume is of Standard Format as stated by most of the Engineering Colleges of India.</w:t>
      </w:r>
      <w:r w:rsidRPr="003C5C9A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="00A2779B" w:rsidRPr="003C5C9A">
        <w:rPr>
          <w:rFonts w:eastAsia="Times New Roman" w:cs="Times New Roman"/>
          <w:b/>
          <w:sz w:val="28"/>
          <w:szCs w:val="28"/>
          <w:u w:val="single"/>
        </w:rPr>
        <w:br w:type="page"/>
      </w:r>
    </w:p>
    <w:p w14:paraId="0C57B6ED" w14:textId="1B2B87DE" w:rsidR="003C5C9A" w:rsidRPr="003C5C9A" w:rsidRDefault="00986013" w:rsidP="003C5C9A">
      <w:pPr>
        <w:pStyle w:val="ListParagraph"/>
        <w:numPr>
          <w:ilvl w:val="0"/>
          <w:numId w:val="22"/>
        </w:numPr>
        <w:spacing w:line="360" w:lineRule="auto"/>
        <w:jc w:val="center"/>
        <w:rPr>
          <w:rFonts w:eastAsia="Times New Roman" w:cs="Times New Roman"/>
          <w:sz w:val="28"/>
          <w:szCs w:val="28"/>
        </w:rPr>
      </w:pPr>
      <w:r w:rsidRPr="00A55DC5">
        <w:rPr>
          <w:rFonts w:eastAsia="Times New Roman" w:cs="Times New Roman"/>
          <w:b/>
          <w:sz w:val="28"/>
          <w:szCs w:val="28"/>
          <w:u w:val="single"/>
        </w:rPr>
        <w:lastRenderedPageBreak/>
        <w:t>PROBLEM STATEMENT</w:t>
      </w:r>
    </w:p>
    <w:p w14:paraId="70081AA6" w14:textId="4974D089" w:rsidR="003C5C9A" w:rsidRPr="003C5C9A" w:rsidRDefault="003C5C9A" w:rsidP="00095ACA">
      <w:pPr>
        <w:spacing w:line="36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develop a automated resume builder</w:t>
      </w:r>
    </w:p>
    <w:p w14:paraId="2ACB07FE" w14:textId="77777777" w:rsidR="00146ADA" w:rsidRDefault="00986013" w:rsidP="009B5393">
      <w:pPr>
        <w:spacing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</w:p>
    <w:p w14:paraId="49FE6A2C" w14:textId="77777777" w:rsidR="00894426" w:rsidRDefault="00350822" w:rsidP="00986013">
      <w:pPr>
        <w:spacing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</w:p>
    <w:p w14:paraId="403BFE17" w14:textId="77777777" w:rsidR="00A56EC4" w:rsidRPr="00986013" w:rsidRDefault="00A56EC4" w:rsidP="00986013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588F859B" w14:textId="77777777" w:rsidR="004F4038" w:rsidRPr="000F055C" w:rsidRDefault="004F4038" w:rsidP="009B5393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15056F91" w14:textId="77777777" w:rsidR="00B43F42" w:rsidRDefault="00B43F42" w:rsidP="009B5393">
      <w:pPr>
        <w:spacing w:line="360" w:lineRule="auto"/>
        <w:rPr>
          <w:rFonts w:eastAsia="Times New Roman" w:cs="Times New Roman"/>
          <w:sz w:val="28"/>
          <w:szCs w:val="28"/>
        </w:rPr>
      </w:pPr>
    </w:p>
    <w:p w14:paraId="0C95C281" w14:textId="77777777" w:rsidR="00FE1664" w:rsidRPr="00A55DC5" w:rsidRDefault="00A2779B" w:rsidP="00A55DC5">
      <w:pPr>
        <w:pStyle w:val="ListParagraph"/>
        <w:numPr>
          <w:ilvl w:val="0"/>
          <w:numId w:val="22"/>
        </w:numPr>
        <w:spacing w:line="36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 w:rsidRPr="00A55DC5">
        <w:rPr>
          <w:rFonts w:eastAsia="Times New Roman" w:cs="Times New Roman"/>
          <w:sz w:val="28"/>
          <w:szCs w:val="28"/>
        </w:rPr>
        <w:br w:type="page"/>
      </w:r>
      <w:r w:rsidR="00986013" w:rsidRPr="00A55DC5">
        <w:rPr>
          <w:rFonts w:eastAsia="Times New Roman" w:cs="Times New Roman"/>
          <w:b/>
          <w:sz w:val="28"/>
          <w:szCs w:val="28"/>
          <w:u w:val="single"/>
        </w:rPr>
        <w:lastRenderedPageBreak/>
        <w:t>PROBLEM DESCRIPTION</w:t>
      </w:r>
    </w:p>
    <w:p w14:paraId="68538483" w14:textId="77777777" w:rsidR="004F4038" w:rsidRPr="000F055C" w:rsidRDefault="00BF3783" w:rsidP="009B5393">
      <w:pPr>
        <w:spacing w:line="360" w:lineRule="auto"/>
        <w:rPr>
          <w:rFonts w:eastAsia="Times New Roman" w:cs="Times New Roman"/>
          <w:sz w:val="24"/>
          <w:szCs w:val="24"/>
        </w:rPr>
      </w:pPr>
      <w:r w:rsidRPr="00986013">
        <w:rPr>
          <w:rFonts w:eastAsia="Times New Roman" w:cs="Times New Roman"/>
          <w:sz w:val="28"/>
          <w:szCs w:val="28"/>
        </w:rPr>
        <w:tab/>
      </w:r>
    </w:p>
    <w:p w14:paraId="670F7186" w14:textId="77777777" w:rsidR="004F4038" w:rsidRPr="000F055C" w:rsidRDefault="004F4038" w:rsidP="009B5393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56831D03" w14:textId="77777777" w:rsidR="004F4038" w:rsidRPr="000F055C" w:rsidRDefault="004F4038" w:rsidP="009B5393">
      <w:pPr>
        <w:spacing w:line="360" w:lineRule="auto"/>
        <w:rPr>
          <w:rFonts w:eastAsia="Times New Roman" w:cs="Times New Roman"/>
          <w:sz w:val="24"/>
          <w:szCs w:val="24"/>
        </w:rPr>
      </w:pPr>
    </w:p>
    <w:p w14:paraId="7EFCD52D" w14:textId="77777777" w:rsidR="00350822" w:rsidRPr="000F055C" w:rsidRDefault="00350822" w:rsidP="009B5393">
      <w:pPr>
        <w:spacing w:line="360" w:lineRule="auto"/>
        <w:ind w:left="1440" w:firstLine="720"/>
        <w:rPr>
          <w:rFonts w:eastAsia="Times New Roman" w:cs="Times New Roman"/>
          <w:b/>
          <w:sz w:val="24"/>
          <w:szCs w:val="24"/>
          <w:u w:val="single"/>
        </w:rPr>
      </w:pPr>
    </w:p>
    <w:p w14:paraId="448B1E6D" w14:textId="77777777" w:rsidR="00AA7164" w:rsidRDefault="00AA7164" w:rsidP="00AA7164">
      <w:pPr>
        <w:spacing w:line="360" w:lineRule="auto"/>
        <w:rPr>
          <w:rFonts w:eastAsia="Times New Roman" w:cs="Times New Roman"/>
          <w:b/>
          <w:sz w:val="44"/>
          <w:szCs w:val="44"/>
          <w:u w:val="single"/>
        </w:rPr>
      </w:pPr>
    </w:p>
    <w:p w14:paraId="281B17D6" w14:textId="77777777" w:rsidR="00A2779B" w:rsidRDefault="00A2779B">
      <w:pPr>
        <w:spacing w:line="360" w:lineRule="auto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sz w:val="28"/>
          <w:szCs w:val="28"/>
          <w:u w:val="single"/>
        </w:rPr>
        <w:br w:type="page"/>
      </w:r>
    </w:p>
    <w:p w14:paraId="76E17138" w14:textId="4E1A98ED" w:rsidR="00746BD7" w:rsidRDefault="00B43F42" w:rsidP="00746BD7">
      <w:pPr>
        <w:pStyle w:val="ListParagraph"/>
        <w:numPr>
          <w:ilvl w:val="0"/>
          <w:numId w:val="22"/>
        </w:numPr>
        <w:spacing w:line="36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 w:rsidRPr="00A55DC5">
        <w:rPr>
          <w:rFonts w:eastAsia="Times New Roman" w:cs="Times New Roman"/>
          <w:b/>
          <w:sz w:val="28"/>
          <w:szCs w:val="28"/>
          <w:u w:val="single"/>
        </w:rPr>
        <w:lastRenderedPageBreak/>
        <w:t>REQUIREMENT SPECIFICATIO</w:t>
      </w:r>
      <w:r w:rsidR="00746BD7">
        <w:rPr>
          <w:rFonts w:eastAsia="Times New Roman" w:cs="Times New Roman"/>
          <w:b/>
          <w:sz w:val="28"/>
          <w:szCs w:val="28"/>
          <w:u w:val="single"/>
        </w:rPr>
        <w:t>N</w:t>
      </w:r>
    </w:p>
    <w:p w14:paraId="6D699795" w14:textId="3B9EEEB8" w:rsidR="00746BD7" w:rsidRPr="00746BD7" w:rsidRDefault="00746BD7" w:rsidP="00746BD7">
      <w:pPr>
        <w:spacing w:line="360" w:lineRule="auto"/>
        <w:ind w:firstLine="0"/>
        <w:jc w:val="left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sz w:val="28"/>
          <w:szCs w:val="28"/>
          <w:u w:val="single"/>
        </w:rPr>
        <w:t xml:space="preserve">Tools Used :- </w:t>
      </w:r>
    </w:p>
    <w:p w14:paraId="59309A80" w14:textId="5E593FD3" w:rsidR="00746BD7" w:rsidRPr="00E769D6" w:rsidRDefault="00746BD7" w:rsidP="00746BD7">
      <w:pPr>
        <w:spacing w:line="360" w:lineRule="auto"/>
        <w:ind w:firstLine="0"/>
        <w:jc w:val="left"/>
        <w:rPr>
          <w:rFonts w:eastAsia="Times New Roman" w:cs="Times New Roman"/>
          <w:bCs/>
          <w:sz w:val="24"/>
          <w:szCs w:val="24"/>
        </w:rPr>
      </w:pPr>
      <w:r w:rsidRPr="00E769D6">
        <w:rPr>
          <w:rFonts w:eastAsia="Times New Roman" w:cs="Times New Roman"/>
          <w:bCs/>
          <w:sz w:val="24"/>
          <w:szCs w:val="24"/>
        </w:rPr>
        <w:t>PHP server-XAMPP</w:t>
      </w:r>
      <w:r w:rsidRPr="00E769D6">
        <w:rPr>
          <w:rFonts w:eastAsia="Times New Roman" w:cs="Times New Roman"/>
          <w:bCs/>
          <w:sz w:val="24"/>
          <w:szCs w:val="24"/>
        </w:rPr>
        <w:t>.</w:t>
      </w:r>
    </w:p>
    <w:p w14:paraId="38A415D7" w14:textId="77777777" w:rsidR="00746BD7" w:rsidRPr="00E769D6" w:rsidRDefault="00746BD7" w:rsidP="00746BD7">
      <w:pPr>
        <w:spacing w:line="360" w:lineRule="auto"/>
        <w:ind w:firstLine="0"/>
        <w:jc w:val="left"/>
        <w:rPr>
          <w:rFonts w:eastAsia="Times New Roman" w:cs="Times New Roman"/>
          <w:bCs/>
          <w:sz w:val="24"/>
          <w:szCs w:val="24"/>
        </w:rPr>
      </w:pPr>
      <w:r w:rsidRPr="00E769D6">
        <w:rPr>
          <w:rFonts w:eastAsia="Times New Roman" w:cs="Times New Roman"/>
          <w:bCs/>
          <w:sz w:val="24"/>
          <w:szCs w:val="24"/>
        </w:rPr>
        <w:t>MySQL Database – For managing data entered by the user.</w:t>
      </w:r>
    </w:p>
    <w:p w14:paraId="09E69DD1" w14:textId="510A49F1" w:rsidR="00746BD7" w:rsidRPr="00E769D6" w:rsidRDefault="00746BD7" w:rsidP="00746BD7">
      <w:pPr>
        <w:spacing w:line="360" w:lineRule="auto"/>
        <w:ind w:firstLine="0"/>
        <w:jc w:val="left"/>
        <w:rPr>
          <w:rFonts w:eastAsia="Times New Roman" w:cs="Times New Roman"/>
          <w:bCs/>
          <w:sz w:val="24"/>
          <w:szCs w:val="24"/>
        </w:rPr>
      </w:pPr>
      <w:r w:rsidRPr="00E769D6">
        <w:rPr>
          <w:rFonts w:eastAsia="Times New Roman" w:cs="Times New Roman"/>
          <w:bCs/>
          <w:sz w:val="24"/>
          <w:szCs w:val="24"/>
        </w:rPr>
        <w:t>Editor –</w:t>
      </w:r>
      <w:r w:rsidRPr="00E769D6">
        <w:rPr>
          <w:rFonts w:eastAsia="Times New Roman" w:cs="Times New Roman"/>
          <w:bCs/>
          <w:sz w:val="24"/>
          <w:szCs w:val="24"/>
        </w:rPr>
        <w:t>VS code</w:t>
      </w:r>
    </w:p>
    <w:p w14:paraId="33481B5E" w14:textId="6F41240E" w:rsidR="00746BD7" w:rsidRPr="00E769D6" w:rsidRDefault="00746BD7" w:rsidP="00746BD7">
      <w:pPr>
        <w:spacing w:line="360" w:lineRule="auto"/>
        <w:ind w:firstLine="0"/>
        <w:jc w:val="left"/>
        <w:rPr>
          <w:rFonts w:eastAsia="Times New Roman" w:cs="Times New Roman"/>
          <w:bCs/>
          <w:sz w:val="24"/>
          <w:szCs w:val="24"/>
        </w:rPr>
      </w:pPr>
      <w:r w:rsidRPr="00E769D6">
        <w:rPr>
          <w:rFonts w:eastAsia="Times New Roman" w:cs="Times New Roman"/>
          <w:bCs/>
          <w:sz w:val="24"/>
          <w:szCs w:val="24"/>
        </w:rPr>
        <w:t>Other Requirements – HTML, CSS, Bootstrap, Javascript</w:t>
      </w:r>
    </w:p>
    <w:p w14:paraId="554194F3" w14:textId="77777777" w:rsidR="0090161D" w:rsidRPr="00746BD7" w:rsidRDefault="0090161D" w:rsidP="00746BD7">
      <w:pPr>
        <w:spacing w:line="360" w:lineRule="auto"/>
        <w:ind w:left="2880"/>
        <w:jc w:val="left"/>
        <w:rPr>
          <w:rFonts w:eastAsia="Times New Roman" w:cs="Times New Roman"/>
          <w:bCs/>
          <w:sz w:val="28"/>
          <w:szCs w:val="28"/>
        </w:rPr>
      </w:pPr>
    </w:p>
    <w:p w14:paraId="4FFC21D1" w14:textId="77777777" w:rsidR="0090161D" w:rsidRDefault="0090161D" w:rsidP="00180CB7">
      <w:pPr>
        <w:spacing w:line="360" w:lineRule="auto"/>
        <w:ind w:left="2880"/>
        <w:rPr>
          <w:rFonts w:eastAsia="Times New Roman" w:cs="Times New Roman"/>
          <w:b/>
          <w:sz w:val="28"/>
          <w:szCs w:val="28"/>
          <w:u w:val="single"/>
        </w:rPr>
      </w:pPr>
    </w:p>
    <w:p w14:paraId="16AA2C37" w14:textId="77777777" w:rsidR="0090161D" w:rsidRDefault="0090161D" w:rsidP="00180CB7">
      <w:pPr>
        <w:spacing w:line="360" w:lineRule="auto"/>
        <w:ind w:left="2880"/>
        <w:rPr>
          <w:rFonts w:eastAsia="Times New Roman" w:cs="Times New Roman"/>
          <w:b/>
          <w:sz w:val="28"/>
          <w:szCs w:val="28"/>
          <w:u w:val="single"/>
        </w:rPr>
      </w:pPr>
    </w:p>
    <w:p w14:paraId="196EF2EE" w14:textId="77777777" w:rsidR="0090161D" w:rsidRDefault="0090161D" w:rsidP="00180CB7">
      <w:pPr>
        <w:spacing w:line="360" w:lineRule="auto"/>
        <w:ind w:left="2880"/>
        <w:rPr>
          <w:rFonts w:eastAsia="Times New Roman" w:cs="Times New Roman"/>
          <w:b/>
          <w:sz w:val="28"/>
          <w:szCs w:val="28"/>
          <w:u w:val="single"/>
        </w:rPr>
      </w:pPr>
    </w:p>
    <w:p w14:paraId="506A49BC" w14:textId="77777777" w:rsidR="0090161D" w:rsidRDefault="0090161D" w:rsidP="00180CB7">
      <w:pPr>
        <w:spacing w:line="360" w:lineRule="auto"/>
        <w:ind w:left="2880"/>
        <w:rPr>
          <w:rFonts w:eastAsia="Times New Roman" w:cs="Times New Roman"/>
          <w:b/>
          <w:sz w:val="28"/>
          <w:szCs w:val="28"/>
          <w:u w:val="single"/>
        </w:rPr>
      </w:pPr>
    </w:p>
    <w:p w14:paraId="189B90C2" w14:textId="77777777" w:rsidR="00A2779B" w:rsidRDefault="00A2779B">
      <w:pPr>
        <w:spacing w:line="360" w:lineRule="auto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sz w:val="28"/>
          <w:szCs w:val="28"/>
          <w:u w:val="single"/>
        </w:rPr>
        <w:br w:type="page"/>
      </w:r>
    </w:p>
    <w:p w14:paraId="230D25B0" w14:textId="77777777" w:rsidR="00180CB7" w:rsidRPr="00A55DC5" w:rsidRDefault="00180CB7" w:rsidP="00A55DC5">
      <w:pPr>
        <w:pStyle w:val="ListParagraph"/>
        <w:numPr>
          <w:ilvl w:val="0"/>
          <w:numId w:val="22"/>
        </w:numPr>
        <w:spacing w:line="36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 w:rsidRPr="00A55DC5">
        <w:rPr>
          <w:rFonts w:eastAsia="Times New Roman" w:cs="Times New Roman"/>
          <w:b/>
          <w:sz w:val="28"/>
          <w:szCs w:val="28"/>
          <w:u w:val="single"/>
        </w:rPr>
        <w:lastRenderedPageBreak/>
        <w:t>REQUIREMENT ANALYSIS</w:t>
      </w:r>
    </w:p>
    <w:p w14:paraId="4A6BA827" w14:textId="77777777" w:rsidR="00A2779B" w:rsidRPr="00A55DC5" w:rsidRDefault="00A2779B" w:rsidP="00A55DC5">
      <w:pPr>
        <w:pStyle w:val="ListParagraph"/>
        <w:numPr>
          <w:ilvl w:val="0"/>
          <w:numId w:val="22"/>
        </w:numPr>
        <w:spacing w:line="36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 w:rsidRPr="00A55DC5">
        <w:rPr>
          <w:rFonts w:eastAsia="Times New Roman" w:cs="Times New Roman"/>
          <w:b/>
          <w:sz w:val="28"/>
          <w:szCs w:val="28"/>
          <w:u w:val="single"/>
        </w:rPr>
        <w:br w:type="page"/>
      </w:r>
      <w:r w:rsidR="00DF4FFF" w:rsidRPr="00A55DC5">
        <w:rPr>
          <w:rFonts w:eastAsia="Times New Roman" w:cs="Times New Roman"/>
          <w:b/>
          <w:sz w:val="28"/>
          <w:szCs w:val="28"/>
          <w:u w:val="single"/>
        </w:rPr>
        <w:lastRenderedPageBreak/>
        <w:t>PROBLEM SOLUTION</w:t>
      </w:r>
    </w:p>
    <w:p w14:paraId="1F1ECA7E" w14:textId="62AFE904" w:rsidR="0068076E" w:rsidRDefault="0068076E" w:rsidP="00A2779B">
      <w:pPr>
        <w:spacing w:line="360" w:lineRule="auto"/>
        <w:rPr>
          <w:rFonts w:eastAsia="Times New Roman" w:cs="Times New Roman"/>
          <w:b/>
          <w:sz w:val="28"/>
          <w:szCs w:val="28"/>
        </w:rPr>
      </w:pPr>
      <w:r w:rsidRPr="0068076E">
        <w:rPr>
          <w:rFonts w:eastAsia="Times New Roman" w:cs="Times New Roman"/>
          <w:b/>
          <w:sz w:val="28"/>
          <w:szCs w:val="28"/>
        </w:rPr>
        <w:t>Main algorithm</w:t>
      </w:r>
      <w:r w:rsidR="004E0879">
        <w:rPr>
          <w:rFonts w:eastAsia="Times New Roman" w:cs="Times New Roman"/>
          <w:b/>
          <w:sz w:val="28"/>
          <w:szCs w:val="28"/>
        </w:rPr>
        <w:t>/Technique</w:t>
      </w:r>
      <w:r w:rsidRPr="0068076E">
        <w:rPr>
          <w:rFonts w:eastAsia="Times New Roman" w:cs="Times New Roman"/>
          <w:b/>
          <w:sz w:val="28"/>
          <w:szCs w:val="28"/>
        </w:rPr>
        <w:t>:</w:t>
      </w:r>
    </w:p>
    <w:p w14:paraId="440B6075" w14:textId="0380366F" w:rsidR="00095ACA" w:rsidRPr="00095ACA" w:rsidRDefault="00095ACA" w:rsidP="00A2779B">
      <w:pPr>
        <w:spacing w:line="360" w:lineRule="auto"/>
        <w:rPr>
          <w:rFonts w:eastAsia="Times New Roman" w:cs="Times New Roman"/>
          <w:bCs/>
          <w:sz w:val="24"/>
          <w:szCs w:val="24"/>
        </w:rPr>
      </w:pPr>
    </w:p>
    <w:p w14:paraId="14C50855" w14:textId="223051B3" w:rsidR="00095ACA" w:rsidRPr="00095ACA" w:rsidRDefault="00095ACA" w:rsidP="00095ACA">
      <w:pPr>
        <w:spacing w:line="360" w:lineRule="auto"/>
        <w:rPr>
          <w:rFonts w:eastAsia="Times New Roman" w:cs="Times New Roman"/>
          <w:bCs/>
          <w:sz w:val="24"/>
          <w:szCs w:val="24"/>
        </w:rPr>
      </w:pPr>
      <w:r w:rsidRPr="00095ACA">
        <w:rPr>
          <w:rFonts w:eastAsia="Times New Roman" w:cs="Times New Roman"/>
          <w:bCs/>
          <w:sz w:val="24"/>
          <w:szCs w:val="24"/>
        </w:rPr>
        <w:t>1. Design html form with multiple input boxes as per the requirement.</w:t>
      </w:r>
    </w:p>
    <w:p w14:paraId="7B3F6270" w14:textId="32BAF7C6" w:rsidR="00095ACA" w:rsidRPr="00095ACA" w:rsidRDefault="00095ACA" w:rsidP="00095ACA">
      <w:pPr>
        <w:spacing w:line="360" w:lineRule="auto"/>
        <w:rPr>
          <w:rFonts w:eastAsia="Times New Roman" w:cs="Times New Roman"/>
          <w:bCs/>
          <w:sz w:val="24"/>
          <w:szCs w:val="24"/>
        </w:rPr>
      </w:pPr>
      <w:r w:rsidRPr="00095ACA">
        <w:rPr>
          <w:rFonts w:eastAsia="Times New Roman" w:cs="Times New Roman"/>
          <w:bCs/>
          <w:sz w:val="24"/>
          <w:szCs w:val="24"/>
        </w:rPr>
        <w:t>2. Add a submit button.</w:t>
      </w:r>
    </w:p>
    <w:p w14:paraId="0E027FAF" w14:textId="49C0462A" w:rsidR="00095ACA" w:rsidRPr="00095ACA" w:rsidRDefault="00095ACA" w:rsidP="00095ACA">
      <w:pPr>
        <w:spacing w:line="360" w:lineRule="auto"/>
        <w:rPr>
          <w:rFonts w:eastAsia="Times New Roman" w:cs="Times New Roman"/>
          <w:bCs/>
          <w:sz w:val="24"/>
          <w:szCs w:val="24"/>
        </w:rPr>
      </w:pPr>
      <w:r w:rsidRPr="00095ACA">
        <w:rPr>
          <w:rFonts w:eastAsia="Times New Roman" w:cs="Times New Roman"/>
          <w:bCs/>
          <w:sz w:val="24"/>
          <w:szCs w:val="24"/>
        </w:rPr>
        <w:t>3. Create another file and design  resume template for displaying data.</w:t>
      </w:r>
    </w:p>
    <w:p w14:paraId="68B4F034" w14:textId="10E927A8" w:rsidR="00095ACA" w:rsidRPr="00095ACA" w:rsidRDefault="00095ACA" w:rsidP="00095ACA">
      <w:pPr>
        <w:spacing w:line="360" w:lineRule="auto"/>
        <w:rPr>
          <w:rFonts w:eastAsia="Times New Roman" w:cs="Times New Roman"/>
          <w:bCs/>
          <w:sz w:val="24"/>
          <w:szCs w:val="24"/>
        </w:rPr>
      </w:pPr>
      <w:r w:rsidRPr="00095ACA">
        <w:rPr>
          <w:rFonts w:eastAsia="Times New Roman" w:cs="Times New Roman"/>
          <w:bCs/>
          <w:sz w:val="24"/>
          <w:szCs w:val="24"/>
        </w:rPr>
        <w:t>4. Add PHP Script for sending and recieving input on server side.</w:t>
      </w:r>
    </w:p>
    <w:p w14:paraId="7B4B13F2" w14:textId="77777777" w:rsidR="006D2D88" w:rsidRDefault="006D2D88" w:rsidP="006D2D88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0A491265" w14:textId="77777777" w:rsidR="006D2D88" w:rsidRDefault="006D2D88" w:rsidP="006D2D88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30535A53" w14:textId="77777777" w:rsidR="006D2D88" w:rsidRDefault="006D2D88" w:rsidP="006D2D88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08BCED62" w14:textId="77777777" w:rsidR="006D2D88" w:rsidRPr="006D2D88" w:rsidRDefault="006D2D88" w:rsidP="006D2D88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52EB8A2A" w14:textId="77777777" w:rsidR="00A56EC4" w:rsidRDefault="0078043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14:paraId="312044A0" w14:textId="77777777" w:rsidR="00A2779B" w:rsidRDefault="00A2779B">
      <w:p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DF58006" w14:textId="77777777" w:rsidR="00A2779B" w:rsidRPr="00A55DC5" w:rsidRDefault="007F4B55" w:rsidP="00A55DC5">
      <w:pPr>
        <w:pStyle w:val="ListParagraph"/>
        <w:numPr>
          <w:ilvl w:val="0"/>
          <w:numId w:val="22"/>
        </w:numPr>
        <w:tabs>
          <w:tab w:val="left" w:pos="825"/>
        </w:tabs>
        <w:spacing w:after="0" w:line="24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 w:rsidRPr="00A55DC5">
        <w:rPr>
          <w:rFonts w:eastAsia="Times New Roman" w:cs="Times New Roman"/>
          <w:b/>
          <w:sz w:val="28"/>
          <w:szCs w:val="28"/>
          <w:u w:val="single"/>
        </w:rPr>
        <w:lastRenderedPageBreak/>
        <w:t>SYSTEM DESIGN</w:t>
      </w:r>
    </w:p>
    <w:p w14:paraId="0E3D2E1D" w14:textId="77777777" w:rsidR="00A2779B" w:rsidRDefault="00A2779B" w:rsidP="00A2779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5C1ED065" w14:textId="77777777" w:rsidR="005D2802" w:rsidRDefault="00776C5A" w:rsidP="00A2779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Diagrams</w:t>
      </w:r>
      <w:r w:rsidR="001B4F6E">
        <w:rPr>
          <w:rFonts w:eastAsia="Times New Roman" w:cs="Times New Roman"/>
          <w:sz w:val="24"/>
          <w:szCs w:val="24"/>
        </w:rPr>
        <w:t>:</w:t>
      </w:r>
    </w:p>
    <w:p w14:paraId="2F19717A" w14:textId="53B72D5B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3553E0EA" w14:textId="6DE83737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009B1A64" w14:textId="595026E6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72F124B6" w14:textId="281A59A6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15EDEEC7" w14:textId="5F075F62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Flow Chart</w:t>
      </w:r>
    </w:p>
    <w:p w14:paraId="38E32CCF" w14:textId="7E3AE4DA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346A6F5D" w14:textId="77777777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3975A29B" w14:textId="0C0947B0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B0FD3EC" wp14:editId="2D0FC194">
            <wp:extent cx="5943600" cy="4166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CB6" w14:textId="555E3F84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1BB79D25" w14:textId="6E146762" w:rsid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1FCF1DBA" w14:textId="59F62EDE" w:rsidR="000216FF" w:rsidRPr="000216FF" w:rsidRDefault="000216FF" w:rsidP="000216FF">
      <w:pPr>
        <w:tabs>
          <w:tab w:val="left" w:pos="825"/>
        </w:tabs>
        <w:spacing w:after="0"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79C13D3A" w14:textId="3AD6F39F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634CF1AE" w14:textId="19E085AB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5574A259" w14:textId="76851721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6AD55548" w14:textId="15359495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4391E17C" w14:textId="4E842537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3E94A0A6" w14:textId="66E3C8D5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4B9C8CFD" w14:textId="4FD9982E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69B0077B" w14:textId="211BF3AB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485FB5DF" w14:textId="1AD1022F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5F4D7434" w14:textId="396FD265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11E74EED" w14:textId="71CB9297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29C3A969" w14:textId="5246F30A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06E6B4EE" w14:textId="1F8E4529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t>ER Diagram</w:t>
      </w:r>
    </w:p>
    <w:p w14:paraId="300008C4" w14:textId="0C5D1D00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6B2E3BA6" w14:textId="67B3476A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63C78DF0" w14:textId="77777777" w:rsidR="000216F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noProof/>
          <w:sz w:val="24"/>
          <w:szCs w:val="24"/>
        </w:rPr>
      </w:pPr>
    </w:p>
    <w:p w14:paraId="47AD2990" w14:textId="723F1979" w:rsidR="00F4654F" w:rsidRDefault="000216F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367E33E" wp14:editId="50C3C4ED">
            <wp:extent cx="5943600" cy="5446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437E" w14:textId="77777777" w:rsidR="00F4654F" w:rsidRDefault="00F4654F" w:rsidP="00767F8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1D05ED22" w14:textId="77777777" w:rsidR="000216FF" w:rsidRDefault="005C11B8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149B85B4" w14:textId="77777777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17F2EDBC" w14:textId="77777777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06003C84" w14:textId="77777777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6F818ECD" w14:textId="77777777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1AE4603D" w14:textId="77777777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073F24A0" w14:textId="77777777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68545458" w14:textId="38973460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System Architecture</w:t>
      </w:r>
    </w:p>
    <w:p w14:paraId="1BC106A4" w14:textId="57288B28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496F659B" w14:textId="5199D09C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14:paraId="2BE2F0D6" w14:textId="77777777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3125E94F" w14:textId="77777777" w:rsidR="000216FF" w:rsidRDefault="000216FF" w:rsidP="000216FF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14:paraId="01FA70AC" w14:textId="7DF37B79" w:rsidR="007B12D9" w:rsidRPr="00E769D6" w:rsidRDefault="000216FF" w:rsidP="00E769D6">
      <w:pPr>
        <w:tabs>
          <w:tab w:val="left" w:pos="825"/>
          <w:tab w:val="left" w:pos="2610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E2C3687" wp14:editId="36D86EAE">
            <wp:extent cx="5943600" cy="4549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EC4">
        <w:rPr>
          <w:rFonts w:eastAsia="Times New Roman" w:cs="Times New Roman"/>
          <w:b/>
          <w:sz w:val="28"/>
          <w:szCs w:val="28"/>
          <w:u w:val="single"/>
        </w:rPr>
        <w:br w:type="page"/>
      </w:r>
    </w:p>
    <w:p w14:paraId="0AACB7CC" w14:textId="77777777" w:rsidR="00A2779B" w:rsidRPr="00A55DC5" w:rsidRDefault="00933B53" w:rsidP="00A55DC5">
      <w:pPr>
        <w:pStyle w:val="ListParagraph"/>
        <w:numPr>
          <w:ilvl w:val="0"/>
          <w:numId w:val="23"/>
        </w:numPr>
        <w:tabs>
          <w:tab w:val="left" w:pos="825"/>
        </w:tabs>
        <w:spacing w:after="0" w:line="24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 w:rsidRPr="00A55DC5">
        <w:rPr>
          <w:rFonts w:eastAsia="Times New Roman" w:cs="Times New Roman"/>
          <w:b/>
          <w:sz w:val="28"/>
          <w:szCs w:val="28"/>
          <w:u w:val="single"/>
        </w:rPr>
        <w:lastRenderedPageBreak/>
        <w:t>Results and Result Analysis</w:t>
      </w:r>
    </w:p>
    <w:p w14:paraId="1F13C65B" w14:textId="77777777" w:rsidR="00A2779B" w:rsidRDefault="00A2779B" w:rsidP="00A2779B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54AD6234" w14:textId="77777777" w:rsidR="002144C8" w:rsidRPr="00AE01FA" w:rsidRDefault="00933B53" w:rsidP="00AE01FA">
      <w:pPr>
        <w:pStyle w:val="ListParagraph"/>
        <w:numPr>
          <w:ilvl w:val="0"/>
          <w:numId w:val="21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8"/>
        </w:rPr>
      </w:pPr>
      <w:r w:rsidRPr="00AE01FA">
        <w:rPr>
          <w:rFonts w:eastAsia="Times New Roman" w:cs="Times New Roman"/>
          <w:sz w:val="24"/>
          <w:szCs w:val="28"/>
        </w:rPr>
        <w:t>Snapshots/Graphs/analysis of result</w:t>
      </w:r>
    </w:p>
    <w:p w14:paraId="1A9D5A3B" w14:textId="77777777" w:rsidR="00224B42" w:rsidRDefault="00224B42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219B4E25" w14:textId="77777777" w:rsidR="00224B42" w:rsidRDefault="00224B42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5E11AA92" w14:textId="77777777" w:rsidR="002144C8" w:rsidRDefault="002144C8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66C987AA" w14:textId="77777777" w:rsidR="002144C8" w:rsidRDefault="002144C8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5C6682C9" w14:textId="77777777" w:rsidR="00087ED7" w:rsidRDefault="005415DE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sz w:val="28"/>
          <w:szCs w:val="28"/>
        </w:rPr>
        <w:tab/>
      </w:r>
    </w:p>
    <w:p w14:paraId="63B446CA" w14:textId="77777777" w:rsidR="00087ED7" w:rsidRDefault="00087ED7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160C9132" w14:textId="77777777" w:rsidR="00087ED7" w:rsidRDefault="00087ED7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14:paraId="137074BD" w14:textId="49D2852D" w:rsidR="00A2779B" w:rsidRDefault="00A56EC4" w:rsidP="007B12D9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br w:type="page"/>
      </w:r>
    </w:p>
    <w:p w14:paraId="5C3B32E7" w14:textId="77777777" w:rsidR="0084542B" w:rsidRPr="00A55DC5" w:rsidRDefault="0084542B" w:rsidP="00A55DC5">
      <w:pPr>
        <w:pStyle w:val="ListParagraph"/>
        <w:numPr>
          <w:ilvl w:val="0"/>
          <w:numId w:val="23"/>
        </w:numPr>
        <w:tabs>
          <w:tab w:val="left" w:pos="825"/>
        </w:tabs>
        <w:spacing w:after="0" w:line="24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 w:rsidRPr="00A55DC5">
        <w:rPr>
          <w:rFonts w:eastAsia="Times New Roman" w:cs="Times New Roman"/>
          <w:b/>
          <w:sz w:val="28"/>
          <w:szCs w:val="28"/>
          <w:u w:val="single"/>
        </w:rPr>
        <w:lastRenderedPageBreak/>
        <w:t>CONCLUSION</w:t>
      </w:r>
    </w:p>
    <w:p w14:paraId="661CA341" w14:textId="6C50EE9C" w:rsidR="0084542B" w:rsidRDefault="0084542B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8"/>
          <w:szCs w:val="28"/>
          <w:u w:val="single"/>
        </w:rPr>
      </w:pPr>
    </w:p>
    <w:p w14:paraId="77DEB634" w14:textId="77777777" w:rsidR="00E769D6" w:rsidRPr="008F062C" w:rsidRDefault="00E769D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8"/>
          <w:szCs w:val="28"/>
          <w:u w:val="single"/>
        </w:rPr>
      </w:pPr>
    </w:p>
    <w:p w14:paraId="67E2B8E9" w14:textId="77777777" w:rsidR="00E769D6" w:rsidRPr="00E769D6" w:rsidRDefault="00E769D6" w:rsidP="00E769D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Cs/>
          <w:sz w:val="24"/>
          <w:szCs w:val="24"/>
        </w:rPr>
      </w:pPr>
      <w:r w:rsidRPr="00E769D6">
        <w:rPr>
          <w:rFonts w:eastAsia="Times New Roman" w:cs="Times New Roman"/>
          <w:bCs/>
          <w:sz w:val="24"/>
          <w:szCs w:val="24"/>
        </w:rPr>
        <w:t>Conversion of current web page content into PDF format.</w:t>
      </w:r>
    </w:p>
    <w:p w14:paraId="7FDCB97A" w14:textId="77777777" w:rsidR="00E769D6" w:rsidRPr="00E769D6" w:rsidRDefault="00E769D6" w:rsidP="00E769D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Cs/>
          <w:sz w:val="24"/>
          <w:szCs w:val="24"/>
        </w:rPr>
      </w:pPr>
      <w:r w:rsidRPr="00E769D6">
        <w:rPr>
          <w:rFonts w:eastAsia="Times New Roman" w:cs="Times New Roman"/>
          <w:bCs/>
          <w:sz w:val="24"/>
          <w:szCs w:val="24"/>
        </w:rPr>
        <w:t>Encrypting password for user privacy.</w:t>
      </w:r>
    </w:p>
    <w:p w14:paraId="51C480AB" w14:textId="77777777" w:rsidR="00E769D6" w:rsidRPr="00E769D6" w:rsidRDefault="00E769D6" w:rsidP="00E769D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Cs/>
          <w:sz w:val="24"/>
          <w:szCs w:val="24"/>
        </w:rPr>
      </w:pPr>
      <w:r w:rsidRPr="00E769D6">
        <w:rPr>
          <w:rFonts w:eastAsia="Times New Roman" w:cs="Times New Roman"/>
          <w:bCs/>
          <w:sz w:val="24"/>
          <w:szCs w:val="24"/>
        </w:rPr>
        <w:t>Login and Logout system in PHP.</w:t>
      </w:r>
    </w:p>
    <w:p w14:paraId="73AFDE8F" w14:textId="7A8909FE" w:rsidR="008F062C" w:rsidRPr="00E769D6" w:rsidRDefault="00E769D6" w:rsidP="00E769D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Cs/>
          <w:sz w:val="24"/>
          <w:szCs w:val="24"/>
        </w:rPr>
      </w:pPr>
      <w:r w:rsidRPr="00E769D6">
        <w:rPr>
          <w:rFonts w:eastAsia="Times New Roman" w:cs="Times New Roman"/>
          <w:bCs/>
          <w:sz w:val="24"/>
          <w:szCs w:val="24"/>
        </w:rPr>
        <w:t>Making a website compatible to use on other devices.</w:t>
      </w:r>
    </w:p>
    <w:p w14:paraId="3CFA0E02" w14:textId="77777777" w:rsidR="00B30F76" w:rsidRPr="00E769D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Cs/>
          <w:sz w:val="24"/>
          <w:szCs w:val="24"/>
        </w:rPr>
      </w:pPr>
    </w:p>
    <w:p w14:paraId="5FF83885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509D1F55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36C7D1A0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2AC1C77C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670EAA26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38A2664C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493B3A11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002F6A75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3613BA89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2DE7DDCF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33350D5D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154E8759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00AB1DA7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3F9D4B9C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106A8581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61905F08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7A9AA672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19F05CE0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3527C1C9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51420FA4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6E5ED553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472ACDAF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50218837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3173976C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3A84E439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17343E51" w14:textId="77777777" w:rsidR="008F062C" w:rsidRPr="00A55DC5" w:rsidRDefault="00A2779B" w:rsidP="00A55DC5">
      <w:pPr>
        <w:pStyle w:val="ListParagraph"/>
        <w:numPr>
          <w:ilvl w:val="0"/>
          <w:numId w:val="23"/>
        </w:numPr>
        <w:spacing w:line="360" w:lineRule="auto"/>
        <w:jc w:val="center"/>
        <w:rPr>
          <w:rFonts w:cs="Times New Roman"/>
          <w:b/>
          <w:sz w:val="28"/>
          <w:szCs w:val="28"/>
          <w:u w:val="single"/>
        </w:rPr>
      </w:pPr>
      <w:r w:rsidRPr="00A55DC5">
        <w:rPr>
          <w:rFonts w:cs="Times New Roman"/>
          <w:b/>
          <w:sz w:val="28"/>
          <w:szCs w:val="28"/>
          <w:u w:val="single"/>
        </w:rPr>
        <w:br w:type="page"/>
      </w:r>
      <w:r w:rsidR="00453DEB" w:rsidRPr="00A55DC5">
        <w:rPr>
          <w:rFonts w:cs="Times New Roman"/>
          <w:b/>
          <w:sz w:val="28"/>
          <w:szCs w:val="28"/>
          <w:u w:val="single"/>
        </w:rPr>
        <w:lastRenderedPageBreak/>
        <w:t>REFERE</w:t>
      </w:r>
      <w:r w:rsidR="008F062C" w:rsidRPr="00A55DC5">
        <w:rPr>
          <w:rFonts w:cs="Times New Roman"/>
          <w:b/>
          <w:sz w:val="28"/>
          <w:szCs w:val="28"/>
          <w:u w:val="single"/>
        </w:rPr>
        <w:t>NCES</w:t>
      </w:r>
    </w:p>
    <w:p w14:paraId="4A477A93" w14:textId="77777777" w:rsidR="008F062C" w:rsidRPr="00EA5D7A" w:rsidRDefault="008F062C" w:rsidP="008F062C">
      <w:pPr>
        <w:spacing w:line="360" w:lineRule="auto"/>
        <w:ind w:firstLine="720"/>
        <w:rPr>
          <w:rFonts w:cs="Times New Roman"/>
          <w:sz w:val="28"/>
          <w:szCs w:val="28"/>
        </w:rPr>
      </w:pPr>
    </w:p>
    <w:p w14:paraId="1D061A7F" w14:textId="125500C0" w:rsidR="001F4486" w:rsidRDefault="00F21CDE" w:rsidP="008F062C">
      <w:pPr>
        <w:spacing w:line="36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Websites</w:t>
      </w:r>
      <w:r w:rsidR="001F4486">
        <w:rPr>
          <w:rFonts w:cs="Times New Roman"/>
          <w:sz w:val="24"/>
          <w:szCs w:val="24"/>
        </w:rPr>
        <w:t>:-</w:t>
      </w:r>
    </w:p>
    <w:p w14:paraId="6F54B8CE" w14:textId="4EFBD671" w:rsidR="001F4486" w:rsidRPr="001F4486" w:rsidRDefault="001F4486" w:rsidP="001F4486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 w:val="24"/>
          <w:szCs w:val="24"/>
        </w:rPr>
      </w:pPr>
      <w:hyperlink r:id="rId12" w:history="1">
        <w:r w:rsidRPr="001F4486">
          <w:rPr>
            <w:rStyle w:val="Hyperlink"/>
            <w:rFonts w:cs="Times New Roman"/>
            <w:sz w:val="24"/>
            <w:szCs w:val="24"/>
          </w:rPr>
          <w:t>https://www.livecareer.com/resume/examples/data-systems-</w:t>
        </w:r>
      </w:hyperlink>
      <w:r w:rsidRPr="001F4486">
        <w:rPr>
          <w:rFonts w:cs="Times New Roman"/>
          <w:sz w:val="24"/>
          <w:szCs w:val="24"/>
        </w:rPr>
        <w:t>administration/documentation-specialist</w:t>
      </w:r>
    </w:p>
    <w:p w14:paraId="5473FB8D" w14:textId="2E5E82EC" w:rsidR="001F4486" w:rsidRPr="001F4486" w:rsidRDefault="001F4486" w:rsidP="001F4486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 w:val="24"/>
          <w:szCs w:val="24"/>
        </w:rPr>
      </w:pPr>
      <w:r w:rsidRPr="001F4486">
        <w:rPr>
          <w:rFonts w:cs="Times New Roman"/>
          <w:sz w:val="24"/>
          <w:szCs w:val="24"/>
        </w:rPr>
        <w:t>https://www.geeksforgeeks.org/project-idea-automated-resume-builder</w:t>
      </w:r>
    </w:p>
    <w:p w14:paraId="3FB7D5F3" w14:textId="77777777" w:rsidR="008F062C" w:rsidRDefault="008F062C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0A979469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74253E68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53D819CF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2463081F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063B52A6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2CDE656D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6AE5C622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14:paraId="0BEF07C2" w14:textId="77777777" w:rsidR="00B30F76" w:rsidRDefault="00B30F76" w:rsidP="005D2802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sectPr w:rsidR="00B30F76" w:rsidSect="00EA593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437FE" w14:textId="77777777" w:rsidR="00D227AD" w:rsidRDefault="00D227AD" w:rsidP="00C31371">
      <w:pPr>
        <w:spacing w:after="0" w:line="240" w:lineRule="auto"/>
      </w:pPr>
      <w:r>
        <w:separator/>
      </w:r>
    </w:p>
  </w:endnote>
  <w:endnote w:type="continuationSeparator" w:id="0">
    <w:p w14:paraId="63052662" w14:textId="77777777" w:rsidR="00D227AD" w:rsidRDefault="00D227AD" w:rsidP="00C3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A384E" w:rsidRPr="004115F4" w14:paraId="34905FE0" w14:textId="77777777">
      <w:tc>
        <w:tcPr>
          <w:tcW w:w="918" w:type="dxa"/>
        </w:tcPr>
        <w:p w14:paraId="6E4A7690" w14:textId="77777777" w:rsidR="00AA384E" w:rsidRPr="00BD07BC" w:rsidRDefault="006604F3">
          <w:pPr>
            <w:pStyle w:val="Footer"/>
            <w:jc w:val="right"/>
            <w:rPr>
              <w:sz w:val="24"/>
              <w:szCs w:val="24"/>
            </w:rPr>
          </w:pPr>
          <w:r w:rsidRPr="005F788B">
            <w:rPr>
              <w:sz w:val="24"/>
              <w:szCs w:val="24"/>
            </w:rPr>
            <w:fldChar w:fldCharType="begin"/>
          </w:r>
          <w:r w:rsidR="00AA384E" w:rsidRPr="005F788B">
            <w:rPr>
              <w:sz w:val="24"/>
              <w:szCs w:val="24"/>
            </w:rPr>
            <w:instrText xml:space="preserve"> PAGE   \* MERGEFORMAT </w:instrText>
          </w:r>
          <w:r w:rsidRPr="005F788B">
            <w:rPr>
              <w:sz w:val="24"/>
              <w:szCs w:val="24"/>
            </w:rPr>
            <w:fldChar w:fldCharType="separate"/>
          </w:r>
          <w:r w:rsidR="00940413">
            <w:rPr>
              <w:noProof/>
              <w:sz w:val="24"/>
              <w:szCs w:val="24"/>
            </w:rPr>
            <w:t>20</w:t>
          </w:r>
          <w:r w:rsidRPr="005F788B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14:paraId="39B374B0" w14:textId="77777777" w:rsidR="00AA384E" w:rsidRPr="004115F4" w:rsidRDefault="00AA384E">
          <w:pPr>
            <w:pStyle w:val="Footer"/>
          </w:pPr>
        </w:p>
      </w:tc>
    </w:tr>
  </w:tbl>
  <w:p w14:paraId="21BAE959" w14:textId="77777777" w:rsidR="00AA384E" w:rsidRDefault="00AA3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A039" w14:textId="77777777" w:rsidR="00D227AD" w:rsidRDefault="00D227AD" w:rsidP="00C31371">
      <w:pPr>
        <w:spacing w:after="0" w:line="240" w:lineRule="auto"/>
      </w:pPr>
      <w:r>
        <w:separator/>
      </w:r>
    </w:p>
  </w:footnote>
  <w:footnote w:type="continuationSeparator" w:id="0">
    <w:p w14:paraId="4D362720" w14:textId="77777777" w:rsidR="00D227AD" w:rsidRDefault="00D227AD" w:rsidP="00C31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5CB4" w14:textId="77777777" w:rsidR="00AA384E" w:rsidRDefault="002E2B0C">
    <w:pPr>
      <w:pStyle w:val="Header"/>
    </w:pPr>
    <w:r>
      <w:rPr>
        <w:rFonts w:eastAsia="Times New Roman" w:cs="Times New Roman"/>
        <w:bCs/>
        <w:color w:val="4F81BD"/>
        <w:sz w:val="24"/>
        <w:szCs w:val="24"/>
      </w:rP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CFE"/>
    <w:multiLevelType w:val="hybridMultilevel"/>
    <w:tmpl w:val="583ED356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97D"/>
    <w:multiLevelType w:val="multilevel"/>
    <w:tmpl w:val="5A780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64DB"/>
    <w:multiLevelType w:val="hybridMultilevel"/>
    <w:tmpl w:val="9DF42658"/>
    <w:lvl w:ilvl="0" w:tplc="EF2020D2">
      <w:start w:val="1"/>
      <w:numFmt w:val="lowerLetter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450339"/>
    <w:multiLevelType w:val="hybridMultilevel"/>
    <w:tmpl w:val="5A78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42FD"/>
    <w:multiLevelType w:val="hybridMultilevel"/>
    <w:tmpl w:val="27F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E342D"/>
    <w:multiLevelType w:val="hybridMultilevel"/>
    <w:tmpl w:val="E10294FA"/>
    <w:lvl w:ilvl="0" w:tplc="C8CC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C1472"/>
    <w:multiLevelType w:val="hybridMultilevel"/>
    <w:tmpl w:val="FED03F0C"/>
    <w:lvl w:ilvl="0" w:tplc="1352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1837"/>
    <w:multiLevelType w:val="hybridMultilevel"/>
    <w:tmpl w:val="0FD49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D49"/>
    <w:multiLevelType w:val="hybridMultilevel"/>
    <w:tmpl w:val="E696B6AA"/>
    <w:lvl w:ilvl="0" w:tplc="462C5B16">
      <w:start w:val="1"/>
      <w:numFmt w:val="lowerLetter"/>
      <w:lvlText w:val="%1."/>
      <w:lvlJc w:val="left"/>
      <w:pPr>
        <w:tabs>
          <w:tab w:val="num" w:pos="1185"/>
        </w:tabs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9" w15:restartNumberingAfterBreak="0">
    <w:nsid w:val="3C5E1D0C"/>
    <w:multiLevelType w:val="hybridMultilevel"/>
    <w:tmpl w:val="F454E21A"/>
    <w:lvl w:ilvl="0" w:tplc="5F863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806E8"/>
    <w:multiLevelType w:val="hybridMultilevel"/>
    <w:tmpl w:val="5A2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E3EE2"/>
    <w:multiLevelType w:val="hybridMultilevel"/>
    <w:tmpl w:val="A90CD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D444D"/>
    <w:multiLevelType w:val="hybridMultilevel"/>
    <w:tmpl w:val="0CAEADC6"/>
    <w:lvl w:ilvl="0" w:tplc="4894BDEE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1124"/>
    <w:multiLevelType w:val="hybridMultilevel"/>
    <w:tmpl w:val="ED42A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9A7B06"/>
    <w:multiLevelType w:val="hybridMultilevel"/>
    <w:tmpl w:val="39C6B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42941"/>
    <w:multiLevelType w:val="hybridMultilevel"/>
    <w:tmpl w:val="0C381D0E"/>
    <w:lvl w:ilvl="0" w:tplc="DA8A9BC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61000DF6"/>
    <w:multiLevelType w:val="hybridMultilevel"/>
    <w:tmpl w:val="C556E858"/>
    <w:lvl w:ilvl="0" w:tplc="9EF6E18E">
      <w:start w:val="1"/>
      <w:numFmt w:val="lowerLetter"/>
      <w:lvlText w:val="%1.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2337E5A"/>
    <w:multiLevelType w:val="hybridMultilevel"/>
    <w:tmpl w:val="B7E8D4AE"/>
    <w:lvl w:ilvl="0" w:tplc="FFD4F29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2F5201F"/>
    <w:multiLevelType w:val="hybridMultilevel"/>
    <w:tmpl w:val="B644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B0DC3"/>
    <w:multiLevelType w:val="hybridMultilevel"/>
    <w:tmpl w:val="386A8354"/>
    <w:lvl w:ilvl="0" w:tplc="37E0F908">
      <w:start w:val="1"/>
      <w:numFmt w:val="lowerLetter"/>
      <w:lvlText w:val="%1."/>
      <w:lvlJc w:val="left"/>
      <w:pPr>
        <w:tabs>
          <w:tab w:val="num" w:pos="1200"/>
        </w:tabs>
        <w:ind w:left="1200" w:hanging="375"/>
      </w:pPr>
      <w:rPr>
        <w:rFonts w:hint="default"/>
      </w:rPr>
    </w:lvl>
    <w:lvl w:ilvl="1" w:tplc="B10C9372">
      <w:start w:val="1"/>
      <w:numFmt w:val="decimal"/>
      <w:lvlText w:val="%2."/>
      <w:lvlJc w:val="left"/>
      <w:pPr>
        <w:tabs>
          <w:tab w:val="num" w:pos="1935"/>
        </w:tabs>
        <w:ind w:left="193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</w:lvl>
  </w:abstractNum>
  <w:abstractNum w:abstractNumId="20" w15:restartNumberingAfterBreak="0">
    <w:nsid w:val="73F43840"/>
    <w:multiLevelType w:val="hybridMultilevel"/>
    <w:tmpl w:val="7A94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87FBB"/>
    <w:multiLevelType w:val="hybridMultilevel"/>
    <w:tmpl w:val="59768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B347C8"/>
    <w:multiLevelType w:val="hybridMultilevel"/>
    <w:tmpl w:val="150CB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9811FA"/>
    <w:multiLevelType w:val="hybridMultilevel"/>
    <w:tmpl w:val="D49E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966740">
    <w:abstractNumId w:val="14"/>
  </w:num>
  <w:num w:numId="2" w16cid:durableId="2004581028">
    <w:abstractNumId w:val="3"/>
  </w:num>
  <w:num w:numId="3" w16cid:durableId="1793747529">
    <w:abstractNumId w:val="7"/>
  </w:num>
  <w:num w:numId="4" w16cid:durableId="1099721296">
    <w:abstractNumId w:val="5"/>
  </w:num>
  <w:num w:numId="5" w16cid:durableId="211502958">
    <w:abstractNumId w:val="9"/>
  </w:num>
  <w:num w:numId="6" w16cid:durableId="1936480409">
    <w:abstractNumId w:val="6"/>
  </w:num>
  <w:num w:numId="7" w16cid:durableId="821586329">
    <w:abstractNumId w:val="18"/>
  </w:num>
  <w:num w:numId="8" w16cid:durableId="337122665">
    <w:abstractNumId w:val="23"/>
  </w:num>
  <w:num w:numId="9" w16cid:durableId="1726220747">
    <w:abstractNumId w:val="20"/>
  </w:num>
  <w:num w:numId="10" w16cid:durableId="1002586731">
    <w:abstractNumId w:val="4"/>
  </w:num>
  <w:num w:numId="11" w16cid:durableId="632029206">
    <w:abstractNumId w:val="10"/>
  </w:num>
  <w:num w:numId="12" w16cid:durableId="1773354541">
    <w:abstractNumId w:val="0"/>
  </w:num>
  <w:num w:numId="13" w16cid:durableId="1334607304">
    <w:abstractNumId w:val="17"/>
  </w:num>
  <w:num w:numId="14" w16cid:durableId="2090615582">
    <w:abstractNumId w:val="16"/>
  </w:num>
  <w:num w:numId="15" w16cid:durableId="544218017">
    <w:abstractNumId w:val="2"/>
  </w:num>
  <w:num w:numId="16" w16cid:durableId="10575036">
    <w:abstractNumId w:val="19"/>
  </w:num>
  <w:num w:numId="17" w16cid:durableId="2133547506">
    <w:abstractNumId w:val="8"/>
  </w:num>
  <w:num w:numId="18" w16cid:durableId="1024284980">
    <w:abstractNumId w:val="13"/>
  </w:num>
  <w:num w:numId="19" w16cid:durableId="534658716">
    <w:abstractNumId w:val="1"/>
  </w:num>
  <w:num w:numId="20" w16cid:durableId="1874267782">
    <w:abstractNumId w:val="15"/>
  </w:num>
  <w:num w:numId="21" w16cid:durableId="711802744">
    <w:abstractNumId w:val="22"/>
  </w:num>
  <w:num w:numId="22" w16cid:durableId="175774954">
    <w:abstractNumId w:val="11"/>
  </w:num>
  <w:num w:numId="23" w16cid:durableId="1266769407">
    <w:abstractNumId w:val="12"/>
  </w:num>
  <w:num w:numId="24" w16cid:durableId="8737312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74A"/>
    <w:rsid w:val="00006FB0"/>
    <w:rsid w:val="0002147A"/>
    <w:rsid w:val="000216FF"/>
    <w:rsid w:val="00025F05"/>
    <w:rsid w:val="00035FB4"/>
    <w:rsid w:val="00044420"/>
    <w:rsid w:val="000619AB"/>
    <w:rsid w:val="000720F8"/>
    <w:rsid w:val="00074920"/>
    <w:rsid w:val="00074BB1"/>
    <w:rsid w:val="00087ED7"/>
    <w:rsid w:val="00094475"/>
    <w:rsid w:val="00095ACA"/>
    <w:rsid w:val="000A10CB"/>
    <w:rsid w:val="000A7975"/>
    <w:rsid w:val="000B1F44"/>
    <w:rsid w:val="000B78AA"/>
    <w:rsid w:val="000C114B"/>
    <w:rsid w:val="000D0C51"/>
    <w:rsid w:val="000D1E76"/>
    <w:rsid w:val="000D25CF"/>
    <w:rsid w:val="000E1B53"/>
    <w:rsid w:val="000E5DA9"/>
    <w:rsid w:val="000F055C"/>
    <w:rsid w:val="001048FE"/>
    <w:rsid w:val="0011256C"/>
    <w:rsid w:val="00123259"/>
    <w:rsid w:val="00130B59"/>
    <w:rsid w:val="00131F1C"/>
    <w:rsid w:val="0013202B"/>
    <w:rsid w:val="00134419"/>
    <w:rsid w:val="00146ADA"/>
    <w:rsid w:val="0015435E"/>
    <w:rsid w:val="0016288F"/>
    <w:rsid w:val="001724F0"/>
    <w:rsid w:val="00180CB7"/>
    <w:rsid w:val="00187013"/>
    <w:rsid w:val="00194CBE"/>
    <w:rsid w:val="001A1A70"/>
    <w:rsid w:val="001A2D42"/>
    <w:rsid w:val="001A314C"/>
    <w:rsid w:val="001B20C8"/>
    <w:rsid w:val="001B4F6E"/>
    <w:rsid w:val="001B5252"/>
    <w:rsid w:val="001B5288"/>
    <w:rsid w:val="001B5480"/>
    <w:rsid w:val="001B5A98"/>
    <w:rsid w:val="001C1AC9"/>
    <w:rsid w:val="001D3103"/>
    <w:rsid w:val="001D51FC"/>
    <w:rsid w:val="001D7089"/>
    <w:rsid w:val="001E4728"/>
    <w:rsid w:val="001E63FE"/>
    <w:rsid w:val="001E6587"/>
    <w:rsid w:val="001E6BF3"/>
    <w:rsid w:val="001F1354"/>
    <w:rsid w:val="001F4486"/>
    <w:rsid w:val="001F62A4"/>
    <w:rsid w:val="0020244B"/>
    <w:rsid w:val="0020405F"/>
    <w:rsid w:val="0021267A"/>
    <w:rsid w:val="002144C8"/>
    <w:rsid w:val="00221D94"/>
    <w:rsid w:val="002249A8"/>
    <w:rsid w:val="00224B42"/>
    <w:rsid w:val="00267530"/>
    <w:rsid w:val="00272D0A"/>
    <w:rsid w:val="00272F78"/>
    <w:rsid w:val="00280C6B"/>
    <w:rsid w:val="002900B6"/>
    <w:rsid w:val="00294971"/>
    <w:rsid w:val="00296EFA"/>
    <w:rsid w:val="002A2781"/>
    <w:rsid w:val="002B167D"/>
    <w:rsid w:val="002B3B16"/>
    <w:rsid w:val="002B632F"/>
    <w:rsid w:val="002C2A9D"/>
    <w:rsid w:val="002C3621"/>
    <w:rsid w:val="002D51C6"/>
    <w:rsid w:val="002E2B0C"/>
    <w:rsid w:val="002E3C68"/>
    <w:rsid w:val="002F3377"/>
    <w:rsid w:val="002F4EFC"/>
    <w:rsid w:val="002F7ED8"/>
    <w:rsid w:val="003064AC"/>
    <w:rsid w:val="003107C3"/>
    <w:rsid w:val="0031470F"/>
    <w:rsid w:val="00317B7C"/>
    <w:rsid w:val="00320A49"/>
    <w:rsid w:val="00327B41"/>
    <w:rsid w:val="00330A4C"/>
    <w:rsid w:val="003412BA"/>
    <w:rsid w:val="003444CC"/>
    <w:rsid w:val="0034547A"/>
    <w:rsid w:val="00350822"/>
    <w:rsid w:val="003515B2"/>
    <w:rsid w:val="00351FEC"/>
    <w:rsid w:val="003546D6"/>
    <w:rsid w:val="0036714C"/>
    <w:rsid w:val="00370FD1"/>
    <w:rsid w:val="00380032"/>
    <w:rsid w:val="00383129"/>
    <w:rsid w:val="003840FD"/>
    <w:rsid w:val="00390E5C"/>
    <w:rsid w:val="00396014"/>
    <w:rsid w:val="003B1949"/>
    <w:rsid w:val="003B778B"/>
    <w:rsid w:val="003B789F"/>
    <w:rsid w:val="003C1DFC"/>
    <w:rsid w:val="003C4611"/>
    <w:rsid w:val="003C54A6"/>
    <w:rsid w:val="003C5C9A"/>
    <w:rsid w:val="003D5117"/>
    <w:rsid w:val="003F0038"/>
    <w:rsid w:val="003F2844"/>
    <w:rsid w:val="003F60F2"/>
    <w:rsid w:val="003F7199"/>
    <w:rsid w:val="00404C64"/>
    <w:rsid w:val="004115F4"/>
    <w:rsid w:val="00424A61"/>
    <w:rsid w:val="00426A23"/>
    <w:rsid w:val="004329BD"/>
    <w:rsid w:val="00433277"/>
    <w:rsid w:val="004350DA"/>
    <w:rsid w:val="00435246"/>
    <w:rsid w:val="00440238"/>
    <w:rsid w:val="00441CAD"/>
    <w:rsid w:val="00450BE6"/>
    <w:rsid w:val="00453DEB"/>
    <w:rsid w:val="00464272"/>
    <w:rsid w:val="00483C15"/>
    <w:rsid w:val="004922F7"/>
    <w:rsid w:val="004B25F4"/>
    <w:rsid w:val="004B3511"/>
    <w:rsid w:val="004B4BD3"/>
    <w:rsid w:val="004B7B79"/>
    <w:rsid w:val="004C0B0C"/>
    <w:rsid w:val="004C4B47"/>
    <w:rsid w:val="004D5DD5"/>
    <w:rsid w:val="004D6518"/>
    <w:rsid w:val="004E0879"/>
    <w:rsid w:val="004E179B"/>
    <w:rsid w:val="004E74E2"/>
    <w:rsid w:val="004F4038"/>
    <w:rsid w:val="004F6F8D"/>
    <w:rsid w:val="00501B28"/>
    <w:rsid w:val="00502559"/>
    <w:rsid w:val="00513124"/>
    <w:rsid w:val="00517F65"/>
    <w:rsid w:val="00520F28"/>
    <w:rsid w:val="00524571"/>
    <w:rsid w:val="005415DE"/>
    <w:rsid w:val="00552567"/>
    <w:rsid w:val="005574E8"/>
    <w:rsid w:val="005607E0"/>
    <w:rsid w:val="005639AF"/>
    <w:rsid w:val="00567CF6"/>
    <w:rsid w:val="00567D1B"/>
    <w:rsid w:val="00576607"/>
    <w:rsid w:val="00582980"/>
    <w:rsid w:val="00584A9E"/>
    <w:rsid w:val="00585F8A"/>
    <w:rsid w:val="00590BDD"/>
    <w:rsid w:val="005A54E9"/>
    <w:rsid w:val="005B58C7"/>
    <w:rsid w:val="005C032B"/>
    <w:rsid w:val="005C0EBD"/>
    <w:rsid w:val="005C11B8"/>
    <w:rsid w:val="005C4D80"/>
    <w:rsid w:val="005C5502"/>
    <w:rsid w:val="005C7F7D"/>
    <w:rsid w:val="005D2802"/>
    <w:rsid w:val="005D7467"/>
    <w:rsid w:val="005E0690"/>
    <w:rsid w:val="005E1418"/>
    <w:rsid w:val="005E20A2"/>
    <w:rsid w:val="005E6BCF"/>
    <w:rsid w:val="005E6C87"/>
    <w:rsid w:val="005F0453"/>
    <w:rsid w:val="005F128D"/>
    <w:rsid w:val="005F5D29"/>
    <w:rsid w:val="005F788B"/>
    <w:rsid w:val="006028A4"/>
    <w:rsid w:val="00607E32"/>
    <w:rsid w:val="00614948"/>
    <w:rsid w:val="006207D9"/>
    <w:rsid w:val="00620D2D"/>
    <w:rsid w:val="00623277"/>
    <w:rsid w:val="00623389"/>
    <w:rsid w:val="00624C7F"/>
    <w:rsid w:val="00633E7A"/>
    <w:rsid w:val="00634786"/>
    <w:rsid w:val="00634A0C"/>
    <w:rsid w:val="00637ECD"/>
    <w:rsid w:val="006473A3"/>
    <w:rsid w:val="00653559"/>
    <w:rsid w:val="006604F3"/>
    <w:rsid w:val="0068076E"/>
    <w:rsid w:val="0068356F"/>
    <w:rsid w:val="006876A9"/>
    <w:rsid w:val="00690DAA"/>
    <w:rsid w:val="0069239B"/>
    <w:rsid w:val="00696FFA"/>
    <w:rsid w:val="006A26E4"/>
    <w:rsid w:val="006A5145"/>
    <w:rsid w:val="006A602C"/>
    <w:rsid w:val="006B342E"/>
    <w:rsid w:val="006C7F64"/>
    <w:rsid w:val="006D2D88"/>
    <w:rsid w:val="006D38D7"/>
    <w:rsid w:val="006D541E"/>
    <w:rsid w:val="006D7BDA"/>
    <w:rsid w:val="006E0BD9"/>
    <w:rsid w:val="006E29EE"/>
    <w:rsid w:val="006E318C"/>
    <w:rsid w:val="006E3FAA"/>
    <w:rsid w:val="006E56B1"/>
    <w:rsid w:val="006F2B02"/>
    <w:rsid w:val="006F3B9A"/>
    <w:rsid w:val="007112B7"/>
    <w:rsid w:val="00713252"/>
    <w:rsid w:val="00716E26"/>
    <w:rsid w:val="007218A0"/>
    <w:rsid w:val="0072199D"/>
    <w:rsid w:val="007226E7"/>
    <w:rsid w:val="0072765A"/>
    <w:rsid w:val="00730ED4"/>
    <w:rsid w:val="00731C57"/>
    <w:rsid w:val="00735632"/>
    <w:rsid w:val="0073583E"/>
    <w:rsid w:val="00740DCF"/>
    <w:rsid w:val="007468C5"/>
    <w:rsid w:val="00746BD7"/>
    <w:rsid w:val="00753A6D"/>
    <w:rsid w:val="00755F27"/>
    <w:rsid w:val="00761867"/>
    <w:rsid w:val="00767064"/>
    <w:rsid w:val="00767F8B"/>
    <w:rsid w:val="00773F7B"/>
    <w:rsid w:val="00776C5A"/>
    <w:rsid w:val="00780436"/>
    <w:rsid w:val="007814FB"/>
    <w:rsid w:val="00783A6F"/>
    <w:rsid w:val="00784DB5"/>
    <w:rsid w:val="007A41E8"/>
    <w:rsid w:val="007A6323"/>
    <w:rsid w:val="007A6F08"/>
    <w:rsid w:val="007B12D9"/>
    <w:rsid w:val="007B1C6E"/>
    <w:rsid w:val="007C3845"/>
    <w:rsid w:val="007C6095"/>
    <w:rsid w:val="007D49AB"/>
    <w:rsid w:val="007D5498"/>
    <w:rsid w:val="007D5FA2"/>
    <w:rsid w:val="007F4B55"/>
    <w:rsid w:val="007F54A0"/>
    <w:rsid w:val="007F5AE4"/>
    <w:rsid w:val="007F5AFD"/>
    <w:rsid w:val="00802F15"/>
    <w:rsid w:val="00805632"/>
    <w:rsid w:val="0080605E"/>
    <w:rsid w:val="008067E2"/>
    <w:rsid w:val="00811BF4"/>
    <w:rsid w:val="00812A73"/>
    <w:rsid w:val="00812EB4"/>
    <w:rsid w:val="00823955"/>
    <w:rsid w:val="008241AF"/>
    <w:rsid w:val="00826A0D"/>
    <w:rsid w:val="00835621"/>
    <w:rsid w:val="00840160"/>
    <w:rsid w:val="008421B5"/>
    <w:rsid w:val="0084542B"/>
    <w:rsid w:val="00847C57"/>
    <w:rsid w:val="00852A0B"/>
    <w:rsid w:val="00873B24"/>
    <w:rsid w:val="0088408F"/>
    <w:rsid w:val="00891843"/>
    <w:rsid w:val="008918B0"/>
    <w:rsid w:val="00894426"/>
    <w:rsid w:val="00894E9E"/>
    <w:rsid w:val="008A5E4E"/>
    <w:rsid w:val="008B77B0"/>
    <w:rsid w:val="008C5D98"/>
    <w:rsid w:val="008D20E8"/>
    <w:rsid w:val="008D4601"/>
    <w:rsid w:val="008D7718"/>
    <w:rsid w:val="008F062C"/>
    <w:rsid w:val="0090161D"/>
    <w:rsid w:val="00904DC9"/>
    <w:rsid w:val="00913D82"/>
    <w:rsid w:val="00917A68"/>
    <w:rsid w:val="0092003E"/>
    <w:rsid w:val="009211B2"/>
    <w:rsid w:val="0092222A"/>
    <w:rsid w:val="00923B4D"/>
    <w:rsid w:val="00933522"/>
    <w:rsid w:val="009335F5"/>
    <w:rsid w:val="00933A62"/>
    <w:rsid w:val="00933B53"/>
    <w:rsid w:val="00940413"/>
    <w:rsid w:val="0095440B"/>
    <w:rsid w:val="0097374A"/>
    <w:rsid w:val="00974258"/>
    <w:rsid w:val="00975F79"/>
    <w:rsid w:val="0098214A"/>
    <w:rsid w:val="0098391E"/>
    <w:rsid w:val="00983E9F"/>
    <w:rsid w:val="00986013"/>
    <w:rsid w:val="00986F77"/>
    <w:rsid w:val="0099156C"/>
    <w:rsid w:val="009923F0"/>
    <w:rsid w:val="009953BA"/>
    <w:rsid w:val="0099636B"/>
    <w:rsid w:val="009A1415"/>
    <w:rsid w:val="009A2FCC"/>
    <w:rsid w:val="009A60A7"/>
    <w:rsid w:val="009B5393"/>
    <w:rsid w:val="009B6550"/>
    <w:rsid w:val="009D1E6C"/>
    <w:rsid w:val="009D3965"/>
    <w:rsid w:val="009D5D6F"/>
    <w:rsid w:val="009D6E47"/>
    <w:rsid w:val="009E4C16"/>
    <w:rsid w:val="009F2392"/>
    <w:rsid w:val="009F43CC"/>
    <w:rsid w:val="009F6214"/>
    <w:rsid w:val="00A1265A"/>
    <w:rsid w:val="00A2779B"/>
    <w:rsid w:val="00A30B50"/>
    <w:rsid w:val="00A35CB4"/>
    <w:rsid w:val="00A368C8"/>
    <w:rsid w:val="00A5494D"/>
    <w:rsid w:val="00A54D54"/>
    <w:rsid w:val="00A55DC5"/>
    <w:rsid w:val="00A56EC4"/>
    <w:rsid w:val="00A616C0"/>
    <w:rsid w:val="00A82506"/>
    <w:rsid w:val="00AA03D6"/>
    <w:rsid w:val="00AA1500"/>
    <w:rsid w:val="00AA2470"/>
    <w:rsid w:val="00AA384E"/>
    <w:rsid w:val="00AA6CFA"/>
    <w:rsid w:val="00AA7164"/>
    <w:rsid w:val="00AB39E7"/>
    <w:rsid w:val="00AB5425"/>
    <w:rsid w:val="00AC3AD0"/>
    <w:rsid w:val="00AD20DB"/>
    <w:rsid w:val="00AD70A4"/>
    <w:rsid w:val="00AE01FA"/>
    <w:rsid w:val="00AE0FA8"/>
    <w:rsid w:val="00AE19C8"/>
    <w:rsid w:val="00AE2580"/>
    <w:rsid w:val="00AE31EC"/>
    <w:rsid w:val="00AE388B"/>
    <w:rsid w:val="00AF00DA"/>
    <w:rsid w:val="00AF7A00"/>
    <w:rsid w:val="00B02B98"/>
    <w:rsid w:val="00B223D8"/>
    <w:rsid w:val="00B2528B"/>
    <w:rsid w:val="00B30F76"/>
    <w:rsid w:val="00B334EE"/>
    <w:rsid w:val="00B35F25"/>
    <w:rsid w:val="00B36585"/>
    <w:rsid w:val="00B414D7"/>
    <w:rsid w:val="00B41E47"/>
    <w:rsid w:val="00B41F09"/>
    <w:rsid w:val="00B43B72"/>
    <w:rsid w:val="00B43F42"/>
    <w:rsid w:val="00B44D01"/>
    <w:rsid w:val="00B47208"/>
    <w:rsid w:val="00B60E35"/>
    <w:rsid w:val="00B615E0"/>
    <w:rsid w:val="00B64F52"/>
    <w:rsid w:val="00B733A4"/>
    <w:rsid w:val="00B774B4"/>
    <w:rsid w:val="00B83E46"/>
    <w:rsid w:val="00BA416E"/>
    <w:rsid w:val="00BB3114"/>
    <w:rsid w:val="00BB3EAE"/>
    <w:rsid w:val="00BC09F2"/>
    <w:rsid w:val="00BC3325"/>
    <w:rsid w:val="00BC61E4"/>
    <w:rsid w:val="00BD07BC"/>
    <w:rsid w:val="00BF1070"/>
    <w:rsid w:val="00BF3783"/>
    <w:rsid w:val="00C03945"/>
    <w:rsid w:val="00C03FC6"/>
    <w:rsid w:val="00C07B8B"/>
    <w:rsid w:val="00C10233"/>
    <w:rsid w:val="00C110B9"/>
    <w:rsid w:val="00C1139D"/>
    <w:rsid w:val="00C17491"/>
    <w:rsid w:val="00C23B72"/>
    <w:rsid w:val="00C25F7F"/>
    <w:rsid w:val="00C31371"/>
    <w:rsid w:val="00C3137B"/>
    <w:rsid w:val="00C3327D"/>
    <w:rsid w:val="00C3686E"/>
    <w:rsid w:val="00C368EC"/>
    <w:rsid w:val="00C413AA"/>
    <w:rsid w:val="00C512CA"/>
    <w:rsid w:val="00C513AB"/>
    <w:rsid w:val="00C51E30"/>
    <w:rsid w:val="00C546CD"/>
    <w:rsid w:val="00C636D9"/>
    <w:rsid w:val="00C66B12"/>
    <w:rsid w:val="00C742D7"/>
    <w:rsid w:val="00C91C69"/>
    <w:rsid w:val="00C96E1F"/>
    <w:rsid w:val="00CA112A"/>
    <w:rsid w:val="00CA14CC"/>
    <w:rsid w:val="00CA643F"/>
    <w:rsid w:val="00CB30F8"/>
    <w:rsid w:val="00CB61AB"/>
    <w:rsid w:val="00CC1F2C"/>
    <w:rsid w:val="00CC418A"/>
    <w:rsid w:val="00CC43F4"/>
    <w:rsid w:val="00CD1637"/>
    <w:rsid w:val="00CD5CD6"/>
    <w:rsid w:val="00CE47C6"/>
    <w:rsid w:val="00CE5D3C"/>
    <w:rsid w:val="00CF491A"/>
    <w:rsid w:val="00CF7B42"/>
    <w:rsid w:val="00D00539"/>
    <w:rsid w:val="00D05338"/>
    <w:rsid w:val="00D17E6A"/>
    <w:rsid w:val="00D227AD"/>
    <w:rsid w:val="00D25607"/>
    <w:rsid w:val="00D268DE"/>
    <w:rsid w:val="00D30662"/>
    <w:rsid w:val="00D4725B"/>
    <w:rsid w:val="00D50341"/>
    <w:rsid w:val="00D51634"/>
    <w:rsid w:val="00D61D60"/>
    <w:rsid w:val="00D61E12"/>
    <w:rsid w:val="00D63AF9"/>
    <w:rsid w:val="00D70A16"/>
    <w:rsid w:val="00D73B18"/>
    <w:rsid w:val="00D7700A"/>
    <w:rsid w:val="00D77B62"/>
    <w:rsid w:val="00D80AC7"/>
    <w:rsid w:val="00D87B2A"/>
    <w:rsid w:val="00D87F11"/>
    <w:rsid w:val="00DA10E3"/>
    <w:rsid w:val="00DA2FC7"/>
    <w:rsid w:val="00DC3F31"/>
    <w:rsid w:val="00DC61EB"/>
    <w:rsid w:val="00DC6E82"/>
    <w:rsid w:val="00DC7ADF"/>
    <w:rsid w:val="00DD0371"/>
    <w:rsid w:val="00DD410F"/>
    <w:rsid w:val="00DD4268"/>
    <w:rsid w:val="00DF0A7B"/>
    <w:rsid w:val="00DF18C8"/>
    <w:rsid w:val="00DF2EC7"/>
    <w:rsid w:val="00DF4FFF"/>
    <w:rsid w:val="00E01208"/>
    <w:rsid w:val="00E0338F"/>
    <w:rsid w:val="00E05CCB"/>
    <w:rsid w:val="00E207B5"/>
    <w:rsid w:val="00E31C17"/>
    <w:rsid w:val="00E35BE1"/>
    <w:rsid w:val="00E36C9A"/>
    <w:rsid w:val="00E56E11"/>
    <w:rsid w:val="00E6007D"/>
    <w:rsid w:val="00E705AC"/>
    <w:rsid w:val="00E769D6"/>
    <w:rsid w:val="00E8009A"/>
    <w:rsid w:val="00E83812"/>
    <w:rsid w:val="00E9126F"/>
    <w:rsid w:val="00E91895"/>
    <w:rsid w:val="00E92ED8"/>
    <w:rsid w:val="00E9377D"/>
    <w:rsid w:val="00EA33A1"/>
    <w:rsid w:val="00EA5939"/>
    <w:rsid w:val="00EA5D7A"/>
    <w:rsid w:val="00EB3ABD"/>
    <w:rsid w:val="00EB3E48"/>
    <w:rsid w:val="00EB5C47"/>
    <w:rsid w:val="00EC32D6"/>
    <w:rsid w:val="00ED5A32"/>
    <w:rsid w:val="00EE787B"/>
    <w:rsid w:val="00EF1FA3"/>
    <w:rsid w:val="00EF5F17"/>
    <w:rsid w:val="00EF6BE3"/>
    <w:rsid w:val="00F011A7"/>
    <w:rsid w:val="00F01673"/>
    <w:rsid w:val="00F118C4"/>
    <w:rsid w:val="00F128E9"/>
    <w:rsid w:val="00F13E59"/>
    <w:rsid w:val="00F21CDE"/>
    <w:rsid w:val="00F2745D"/>
    <w:rsid w:val="00F416A3"/>
    <w:rsid w:val="00F423E8"/>
    <w:rsid w:val="00F44848"/>
    <w:rsid w:val="00F4654F"/>
    <w:rsid w:val="00F47D78"/>
    <w:rsid w:val="00F50856"/>
    <w:rsid w:val="00F50C38"/>
    <w:rsid w:val="00F51A0F"/>
    <w:rsid w:val="00F60B4B"/>
    <w:rsid w:val="00F64B44"/>
    <w:rsid w:val="00F64FF8"/>
    <w:rsid w:val="00F6643F"/>
    <w:rsid w:val="00F7222B"/>
    <w:rsid w:val="00F7454A"/>
    <w:rsid w:val="00F767E1"/>
    <w:rsid w:val="00F76CCD"/>
    <w:rsid w:val="00F8339D"/>
    <w:rsid w:val="00F84F81"/>
    <w:rsid w:val="00FA13C1"/>
    <w:rsid w:val="00FA5278"/>
    <w:rsid w:val="00FB15EB"/>
    <w:rsid w:val="00FB5760"/>
    <w:rsid w:val="00FC3225"/>
    <w:rsid w:val="00FD03FB"/>
    <w:rsid w:val="00FD5ADF"/>
    <w:rsid w:val="00FE0377"/>
    <w:rsid w:val="00FE1664"/>
    <w:rsid w:val="00FE1952"/>
    <w:rsid w:val="00FE51FB"/>
    <w:rsid w:val="00FF041A"/>
    <w:rsid w:val="00FF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3B9E"/>
  <w15:docId w15:val="{6610E8BB-98B9-44CB-B8F7-C11AE322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Mangal"/>
        <w:lang w:val="en-US" w:eastAsia="en-US" w:bidi="ar-SA"/>
      </w:rPr>
    </w:rPrDefault>
    <w:pPrDefault>
      <w:pPr>
        <w:spacing w:after="200" w:line="360" w:lineRule="auto"/>
        <w:ind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72"/>
    <w:pPr>
      <w:spacing w:line="276" w:lineRule="auto"/>
    </w:pPr>
    <w:rPr>
      <w:spacing w:val="5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6B342E"/>
    <w:pPr>
      <w:spacing w:after="0" w:line="240" w:lineRule="auto"/>
      <w:outlineLvl w:val="1"/>
    </w:pPr>
    <w:rPr>
      <w:rFonts w:eastAsia="Times New Roman" w:cs="Times New Roman"/>
      <w:b/>
      <w:bCs/>
      <w:color w:val="157ED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42E"/>
    <w:rPr>
      <w:rFonts w:ascii="Times New Roman" w:eastAsia="Times New Roman" w:hAnsi="Times New Roman" w:cs="Times New Roman"/>
      <w:b/>
      <w:bCs/>
      <w:color w:val="157EDD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753A6D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71"/>
  </w:style>
  <w:style w:type="paragraph" w:styleId="Footer">
    <w:name w:val="footer"/>
    <w:basedOn w:val="Normal"/>
    <w:link w:val="FooterChar"/>
    <w:uiPriority w:val="99"/>
    <w:unhideWhenUsed/>
    <w:rsid w:val="00C3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71"/>
  </w:style>
  <w:style w:type="paragraph" w:styleId="BodyText2">
    <w:name w:val="Body Text 2"/>
    <w:basedOn w:val="Normal"/>
    <w:link w:val="BodyText2Char"/>
    <w:rsid w:val="004F4038"/>
    <w:pPr>
      <w:spacing w:after="120" w:line="480" w:lineRule="auto"/>
    </w:pPr>
    <w:rPr>
      <w:rFonts w:eastAsia="Times New Roman" w:cs="Times New Roman"/>
      <w:spacing w:val="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4F4038"/>
    <w:rPr>
      <w:rFonts w:eastAsia="Times New Roman" w:cs="Times New Roman"/>
      <w:spacing w:val="0"/>
      <w:sz w:val="24"/>
      <w:szCs w:val="24"/>
    </w:rPr>
  </w:style>
  <w:style w:type="character" w:styleId="Hyperlink">
    <w:name w:val="Hyperlink"/>
    <w:basedOn w:val="DefaultParagraphFont"/>
    <w:rsid w:val="005415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vecareer.com/resume/examples/data-systems-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ni-Project-I_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4825-6D0E-4204-A295-628DBC567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Mini-Project-I_Report-Template</Template>
  <TotalTime>53</TotalTime>
  <Pages>17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Optical Character Recognition</vt:lpstr>
    </vt:vector>
  </TitlesOfParts>
  <Company>Venketesh Data - 9890861929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Optical Character Recognition</dc:title>
  <dc:creator>SCS</dc:creator>
  <cp:lastModifiedBy>RAHUL BHARADIA</cp:lastModifiedBy>
  <cp:revision>22</cp:revision>
  <dcterms:created xsi:type="dcterms:W3CDTF">2019-04-02T05:57:00Z</dcterms:created>
  <dcterms:modified xsi:type="dcterms:W3CDTF">2022-04-24T09:15:00Z</dcterms:modified>
</cp:coreProperties>
</file>